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3857F" w14:textId="34FB4B5B" w:rsidR="00952F7D" w:rsidRDefault="006A35E7" w:rsidP="00A602AF">
      <w:pPr>
        <w:pStyle w:val="GraphicAnchor"/>
      </w:pPr>
      <w:r>
        <w:rPr>
          <w:noProof/>
        </w:rPr>
        <w:drawing>
          <wp:anchor distT="0" distB="0" distL="114300" distR="114300" simplePos="0" relativeHeight="251658240" behindDoc="1" locked="0" layoutInCell="1" allowOverlap="1" wp14:anchorId="54BADA66" wp14:editId="73440FFB">
            <wp:simplePos x="0" y="0"/>
            <wp:positionH relativeFrom="column">
              <wp:posOffset>-461010</wp:posOffset>
            </wp:positionH>
            <wp:positionV relativeFrom="paragraph">
              <wp:posOffset>1436370</wp:posOffset>
            </wp:positionV>
            <wp:extent cx="6840855" cy="5478780"/>
            <wp:effectExtent l="0" t="0" r="0" b="7620"/>
            <wp:wrapNone/>
            <wp:docPr id="1279810249" name="Picture 3" descr="A 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x-ray of a person's che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855" cy="547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6B1" w:rsidRPr="00E44B70">
        <w:rPr>
          <w:noProof/>
          <w:lang w:eastAsia="en-AU"/>
        </w:rPr>
        <mc:AlternateContent>
          <mc:Choice Requires="wps">
            <w:drawing>
              <wp:anchor distT="0" distB="0" distL="114300" distR="114300" simplePos="0" relativeHeight="251658242" behindDoc="1" locked="0" layoutInCell="1" allowOverlap="1" wp14:anchorId="085433DF" wp14:editId="7B0E4435">
                <wp:simplePos x="0" y="0"/>
                <wp:positionH relativeFrom="column">
                  <wp:posOffset>-464820</wp:posOffset>
                </wp:positionH>
                <wp:positionV relativeFrom="paragraph">
                  <wp:posOffset>2510790</wp:posOffset>
                </wp:positionV>
                <wp:extent cx="6854190" cy="6629400"/>
                <wp:effectExtent l="0" t="0" r="381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54190" cy="662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tx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9C2BE00" id="Shape" o:spid="_x0000_s1026" alt="&quot;&quot;" style="position:absolute;margin-left:-36.6pt;margin-top:197.7pt;width:539.7pt;height:522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" path="m,l21600,14168r,7432l,21600,,xe" fillcolor="black [3213]" stroked="f" strokeweight="1pt">
                <v:stroke miterlimit="4" joinstyle="miter"/>
                <v:path arrowok="t" o:extrusionok="f" o:connecttype="custom" o:connectlocs="3427095,3314700;3427095,3314700;3427095,3314700;3427095,33147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46769F26" w14:textId="77777777" w:rsidTr="00A07DCE">
        <w:trPr>
          <w:trHeight w:val="2341"/>
        </w:trPr>
        <w:tc>
          <w:tcPr>
            <w:tcW w:w="9350" w:type="dxa"/>
            <w:gridSpan w:val="2"/>
            <w:vAlign w:val="center"/>
          </w:tcPr>
          <w:p w14:paraId="658550B8" w14:textId="77D6FF37" w:rsidR="00A602AF" w:rsidRPr="00A602AF" w:rsidRDefault="00101BAA" w:rsidP="5C5B665D">
            <w:pPr>
              <w:pStyle w:val="Heading1"/>
              <w:jc w:val="center"/>
              <w:rPr>
                <w:rFonts w:ascii="Aharoni" w:eastAsia="Aharoni" w:hAnsi="Aharoni" w:cs="Aharoni"/>
                <w:color w:val="B5A7F7"/>
              </w:rPr>
            </w:pPr>
            <w:bookmarkStart w:id="0" w:name="_Toc150179579"/>
            <w:bookmarkStart w:id="1" w:name="_Toc1790538402"/>
            <w:bookmarkStart w:id="2" w:name="_Toc166065369"/>
            <w:r w:rsidRPr="5C5B665D">
              <w:rPr>
                <w:rFonts w:ascii="Aharoni" w:eastAsia="Aharoni" w:hAnsi="Aharoni" w:cs="Aharoni"/>
              </w:rPr>
              <w:t xml:space="preserve">Deployment </w:t>
            </w:r>
            <w:bookmarkEnd w:id="0"/>
            <w:r w:rsidR="03A7A3C2" w:rsidRPr="5C5B665D">
              <w:rPr>
                <w:rFonts w:ascii="Aharoni" w:eastAsia="Aharoni" w:hAnsi="Aharoni" w:cs="Aharoni"/>
              </w:rPr>
              <w:t>M</w:t>
            </w:r>
            <w:r w:rsidR="03C57C57" w:rsidRPr="5C5B665D">
              <w:rPr>
                <w:rFonts w:ascii="Aharoni" w:eastAsia="Aharoni" w:hAnsi="Aharoni" w:cs="Aharoni"/>
              </w:rPr>
              <w:t>anual</w:t>
            </w:r>
            <w:bookmarkEnd w:id="1"/>
            <w:bookmarkEnd w:id="2"/>
          </w:p>
        </w:tc>
      </w:tr>
      <w:tr w:rsidR="00A602AF" w14:paraId="2D43804B" w14:textId="77777777" w:rsidTr="00A07DCE">
        <w:trPr>
          <w:trHeight w:val="8895"/>
        </w:trPr>
        <w:tc>
          <w:tcPr>
            <w:tcW w:w="4675" w:type="dxa"/>
            <w:vAlign w:val="center"/>
          </w:tcPr>
          <w:p w14:paraId="4FC45BC1" w14:textId="055302CA" w:rsidR="00A602AF" w:rsidRDefault="13830AE1" w:rsidP="00A602AF">
            <w:r>
              <w:rPr>
                <w:noProof/>
              </w:rPr>
              <w:drawing>
                <wp:anchor distT="0" distB="0" distL="114300" distR="114300" simplePos="0" relativeHeight="251658241" behindDoc="0" locked="0" layoutInCell="1" allowOverlap="1" wp14:anchorId="6E978D27" wp14:editId="7A9E212E">
                  <wp:simplePos x="0" y="0"/>
                  <wp:positionH relativeFrom="column">
                    <wp:posOffset>0</wp:posOffset>
                  </wp:positionH>
                  <wp:positionV relativeFrom="paragraph">
                    <wp:posOffset>894715</wp:posOffset>
                  </wp:positionV>
                  <wp:extent cx="1615440" cy="1607820"/>
                  <wp:effectExtent l="0" t="0" r="0" b="0"/>
                  <wp:wrapNone/>
                  <wp:docPr id="2082747350" name="Picture 2082747350"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15440" cy="160782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14:paraId="3B00EAFB" w14:textId="0B902C2C" w:rsidR="00A602AF" w:rsidRDefault="00A602AF"/>
        </w:tc>
      </w:tr>
      <w:tr w:rsidR="00A602AF" w14:paraId="0886C17D" w14:textId="77777777" w:rsidTr="00A07DCE">
        <w:trPr>
          <w:trHeight w:val="2718"/>
        </w:trPr>
        <w:tc>
          <w:tcPr>
            <w:tcW w:w="4675" w:type="dxa"/>
          </w:tcPr>
          <w:p w14:paraId="119D804F" w14:textId="2FBB1BBC" w:rsidR="00A602AF" w:rsidRPr="00A602AF" w:rsidRDefault="00A24E55" w:rsidP="00A602AF">
            <w:pPr>
              <w:pStyle w:val="Heading2"/>
              <w:rPr>
                <w:color w:val="FFFFFF" w:themeColor="background1"/>
              </w:rPr>
            </w:pPr>
            <w:bookmarkStart w:id="3" w:name="_Toc2019617901"/>
            <w:bookmarkStart w:id="4" w:name="_Toc166065370"/>
            <w:r w:rsidRPr="5C5B665D">
              <w:rPr>
                <w:color w:val="FFFFFF" w:themeColor="background1"/>
              </w:rPr>
              <w:t>Med-X</w:t>
            </w:r>
            <w:bookmarkEnd w:id="3"/>
            <w:bookmarkEnd w:id="4"/>
          </w:p>
          <w:p w14:paraId="62501FFA" w14:textId="0B989F39" w:rsidR="00A602AF" w:rsidRPr="00A602AF" w:rsidRDefault="00A24E55" w:rsidP="00A602AF">
            <w:pPr>
              <w:pStyle w:val="Heading2"/>
              <w:rPr>
                <w:color w:val="FFFFFF" w:themeColor="background1"/>
              </w:rPr>
            </w:pPr>
            <w:bookmarkStart w:id="5" w:name="_Toc150178683"/>
            <w:bookmarkStart w:id="6" w:name="_Toc150178745"/>
            <w:bookmarkStart w:id="7" w:name="_Toc150178763"/>
            <w:bookmarkStart w:id="8" w:name="_Toc150178856"/>
            <w:bookmarkStart w:id="9" w:name="_Toc150179581"/>
            <w:bookmarkStart w:id="10" w:name="_Toc75273876"/>
            <w:bookmarkStart w:id="11" w:name="_Toc166065371"/>
            <w:r w:rsidRPr="5C5B665D">
              <w:rPr>
                <w:color w:val="FFFFFF" w:themeColor="background1"/>
              </w:rPr>
              <w:t>May</w:t>
            </w:r>
            <w:r w:rsidR="00101BAA" w:rsidRPr="5C5B665D">
              <w:rPr>
                <w:color w:val="FFFFFF" w:themeColor="background1"/>
              </w:rPr>
              <w:t xml:space="preserve"> 202</w:t>
            </w:r>
            <w:bookmarkEnd w:id="5"/>
            <w:bookmarkEnd w:id="6"/>
            <w:bookmarkEnd w:id="7"/>
            <w:bookmarkEnd w:id="8"/>
            <w:bookmarkEnd w:id="9"/>
            <w:r w:rsidRPr="5C5B665D">
              <w:rPr>
                <w:color w:val="FFFFFF" w:themeColor="background1"/>
              </w:rPr>
              <w:t>4</w:t>
            </w:r>
            <w:bookmarkEnd w:id="10"/>
            <w:bookmarkEnd w:id="11"/>
          </w:p>
          <w:p w14:paraId="36E7AC63" w14:textId="6707310E" w:rsidR="00A602AF" w:rsidRDefault="00101BAA" w:rsidP="00A123DD">
            <w:pPr>
              <w:pStyle w:val="Heading2"/>
              <w:rPr>
                <w:color w:val="FFFFFF" w:themeColor="background1"/>
              </w:rPr>
            </w:pPr>
            <w:bookmarkStart w:id="12" w:name="_Toc150178684"/>
            <w:bookmarkStart w:id="13" w:name="_Toc150178746"/>
            <w:bookmarkStart w:id="14" w:name="_Toc150178764"/>
            <w:bookmarkStart w:id="15" w:name="_Toc150178857"/>
            <w:bookmarkStart w:id="16" w:name="_Toc150179582"/>
            <w:bookmarkStart w:id="17" w:name="_Toc1094117621"/>
            <w:bookmarkStart w:id="18" w:name="_Toc166065372"/>
            <w:r w:rsidRPr="5C5B665D">
              <w:rPr>
                <w:color w:val="FFFFFF" w:themeColor="background1"/>
              </w:rPr>
              <w:t xml:space="preserve">Team </w:t>
            </w:r>
            <w:bookmarkEnd w:id="12"/>
            <w:bookmarkEnd w:id="13"/>
            <w:bookmarkEnd w:id="14"/>
            <w:bookmarkEnd w:id="15"/>
            <w:bookmarkEnd w:id="16"/>
            <w:r w:rsidR="00A24E55" w:rsidRPr="5C5B665D">
              <w:rPr>
                <w:color w:val="FFFFFF" w:themeColor="background1"/>
              </w:rPr>
              <w:t>1B</w:t>
            </w:r>
            <w:bookmarkEnd w:id="17"/>
            <w:bookmarkEnd w:id="18"/>
          </w:p>
        </w:tc>
        <w:tc>
          <w:tcPr>
            <w:tcW w:w="4675" w:type="dxa"/>
          </w:tcPr>
          <w:p w14:paraId="70CD2163" w14:textId="14F865D0" w:rsidR="00A602AF" w:rsidRDefault="00A602AF"/>
        </w:tc>
      </w:tr>
    </w:tbl>
    <w:p w14:paraId="132B20CB" w14:textId="77777777" w:rsidR="008655AB" w:rsidRDefault="008655AB" w:rsidP="008655AB">
      <w:pPr>
        <w:spacing w:line="480" w:lineRule="auto"/>
        <w:rPr>
          <w:rFonts w:asciiTheme="majorHAnsi" w:eastAsiaTheme="majorEastAsia" w:hAnsiTheme="majorHAnsi" w:cstheme="majorBidi"/>
          <w:b/>
          <w:bCs/>
          <w:color w:val="B5A7F7"/>
          <w:sz w:val="80"/>
          <w:szCs w:val="80"/>
        </w:rPr>
      </w:pPr>
      <w:r w:rsidRPr="16134A7A">
        <w:rPr>
          <w:rFonts w:asciiTheme="majorHAnsi" w:eastAsiaTheme="majorEastAsia" w:hAnsiTheme="majorHAnsi" w:cstheme="majorBidi"/>
          <w:b/>
          <w:bCs/>
          <w:color w:val="B5A7F7"/>
          <w:sz w:val="80"/>
          <w:szCs w:val="80"/>
        </w:rPr>
        <w:lastRenderedPageBreak/>
        <w:t>Table of Contents</w:t>
      </w:r>
    </w:p>
    <w:p w14:paraId="7895C5AA" w14:textId="4766021F" w:rsidR="008655AB" w:rsidRDefault="008655AB" w:rsidP="008655AB">
      <w:pPr>
        <w:spacing w:line="480" w:lineRule="auto"/>
        <w:rPr>
          <w:sz w:val="36"/>
          <w:szCs w:val="36"/>
        </w:rPr>
      </w:pPr>
      <w:r w:rsidRPr="16134A7A">
        <w:rPr>
          <w:sz w:val="36"/>
          <w:szCs w:val="36"/>
        </w:rPr>
        <w:t>Introduction ............................................................................</w:t>
      </w:r>
      <w:r>
        <w:rPr>
          <w:sz w:val="36"/>
          <w:szCs w:val="36"/>
        </w:rPr>
        <w:t>. 3</w:t>
      </w:r>
    </w:p>
    <w:p w14:paraId="1D64D8AF" w14:textId="2D94FA2D" w:rsidR="008655AB" w:rsidRDefault="008655AB" w:rsidP="008655AB">
      <w:pPr>
        <w:spacing w:line="480" w:lineRule="auto"/>
        <w:rPr>
          <w:sz w:val="36"/>
          <w:szCs w:val="36"/>
        </w:rPr>
      </w:pPr>
      <w:r>
        <w:rPr>
          <w:sz w:val="36"/>
          <w:szCs w:val="36"/>
        </w:rPr>
        <w:t xml:space="preserve">System Requirements </w:t>
      </w:r>
      <w:r w:rsidRPr="16134A7A">
        <w:rPr>
          <w:sz w:val="36"/>
          <w:szCs w:val="36"/>
        </w:rPr>
        <w:t>.......................</w:t>
      </w:r>
      <w:r>
        <w:rPr>
          <w:sz w:val="36"/>
          <w:szCs w:val="36"/>
        </w:rPr>
        <w:t>..</w:t>
      </w:r>
      <w:r>
        <w:rPr>
          <w:sz w:val="36"/>
          <w:szCs w:val="36"/>
        </w:rPr>
        <w:t>.....</w:t>
      </w:r>
      <w:r w:rsidRPr="16134A7A">
        <w:rPr>
          <w:sz w:val="36"/>
          <w:szCs w:val="36"/>
        </w:rPr>
        <w:t>..............................</w:t>
      </w:r>
      <w:r>
        <w:rPr>
          <w:sz w:val="36"/>
          <w:szCs w:val="36"/>
        </w:rPr>
        <w:t>. 4</w:t>
      </w:r>
    </w:p>
    <w:p w14:paraId="11AD3734" w14:textId="24AE97BC" w:rsidR="008655AB" w:rsidRDefault="008655AB" w:rsidP="008655AB">
      <w:pPr>
        <w:spacing w:line="480" w:lineRule="auto"/>
        <w:rPr>
          <w:sz w:val="36"/>
          <w:szCs w:val="36"/>
        </w:rPr>
      </w:pPr>
      <w:r>
        <w:rPr>
          <w:sz w:val="36"/>
          <w:szCs w:val="36"/>
        </w:rPr>
        <w:t>Installation Procedures .................</w:t>
      </w:r>
      <w:r w:rsidRPr="16134A7A">
        <w:rPr>
          <w:sz w:val="36"/>
          <w:szCs w:val="36"/>
        </w:rPr>
        <w:t>....................................</w:t>
      </w:r>
      <w:r>
        <w:rPr>
          <w:sz w:val="36"/>
          <w:szCs w:val="36"/>
        </w:rPr>
        <w:t>.</w:t>
      </w:r>
      <w:r w:rsidRPr="16134A7A">
        <w:rPr>
          <w:sz w:val="36"/>
          <w:szCs w:val="36"/>
        </w:rPr>
        <w:t>...</w:t>
      </w:r>
      <w:r>
        <w:rPr>
          <w:sz w:val="36"/>
          <w:szCs w:val="36"/>
        </w:rPr>
        <w:t xml:space="preserve">.. </w:t>
      </w:r>
      <w:r>
        <w:rPr>
          <w:sz w:val="36"/>
          <w:szCs w:val="36"/>
        </w:rPr>
        <w:t>5</w:t>
      </w:r>
    </w:p>
    <w:p w14:paraId="121C7128" w14:textId="684DB156" w:rsidR="008655AB" w:rsidRDefault="008655AB" w:rsidP="008655AB">
      <w:pPr>
        <w:spacing w:line="480" w:lineRule="auto"/>
        <w:rPr>
          <w:sz w:val="36"/>
          <w:szCs w:val="36"/>
        </w:rPr>
      </w:pPr>
      <w:r>
        <w:rPr>
          <w:sz w:val="36"/>
          <w:szCs w:val="36"/>
        </w:rPr>
        <w:t xml:space="preserve">Cloning Git Repository </w:t>
      </w:r>
      <w:r w:rsidRPr="16134A7A">
        <w:rPr>
          <w:sz w:val="36"/>
          <w:szCs w:val="36"/>
        </w:rPr>
        <w:t>..................................</w:t>
      </w:r>
      <w:r>
        <w:rPr>
          <w:sz w:val="36"/>
          <w:szCs w:val="36"/>
        </w:rPr>
        <w:t>.</w:t>
      </w:r>
      <w:r w:rsidRPr="16134A7A">
        <w:rPr>
          <w:sz w:val="36"/>
          <w:szCs w:val="36"/>
        </w:rPr>
        <w:t>.......</w:t>
      </w:r>
      <w:r>
        <w:rPr>
          <w:sz w:val="36"/>
          <w:szCs w:val="36"/>
        </w:rPr>
        <w:t>..</w:t>
      </w:r>
      <w:r w:rsidRPr="16134A7A">
        <w:rPr>
          <w:sz w:val="36"/>
          <w:szCs w:val="36"/>
        </w:rPr>
        <w:t>......</w:t>
      </w:r>
      <w:r>
        <w:rPr>
          <w:sz w:val="36"/>
          <w:szCs w:val="36"/>
        </w:rPr>
        <w:t>..</w:t>
      </w:r>
      <w:r w:rsidRPr="16134A7A">
        <w:rPr>
          <w:sz w:val="36"/>
          <w:szCs w:val="36"/>
        </w:rPr>
        <w:t>..</w:t>
      </w:r>
      <w:r>
        <w:rPr>
          <w:sz w:val="36"/>
          <w:szCs w:val="36"/>
        </w:rPr>
        <w:t>.</w:t>
      </w:r>
      <w:r w:rsidRPr="16134A7A">
        <w:rPr>
          <w:sz w:val="36"/>
          <w:szCs w:val="36"/>
        </w:rPr>
        <w:t xml:space="preserve">... </w:t>
      </w:r>
      <w:r>
        <w:rPr>
          <w:sz w:val="36"/>
          <w:szCs w:val="36"/>
        </w:rPr>
        <w:t>7</w:t>
      </w:r>
    </w:p>
    <w:p w14:paraId="682DB4F7" w14:textId="6A1CAC95" w:rsidR="008655AB" w:rsidRDefault="008655AB" w:rsidP="008655AB">
      <w:pPr>
        <w:spacing w:line="480" w:lineRule="auto"/>
        <w:rPr>
          <w:sz w:val="36"/>
          <w:szCs w:val="36"/>
        </w:rPr>
      </w:pPr>
      <w:r>
        <w:rPr>
          <w:sz w:val="36"/>
          <w:szCs w:val="36"/>
        </w:rPr>
        <w:t>Firebase</w:t>
      </w:r>
      <w:r w:rsidRPr="16134A7A">
        <w:rPr>
          <w:sz w:val="36"/>
          <w:szCs w:val="36"/>
        </w:rPr>
        <w:t xml:space="preserve"> ...............</w:t>
      </w:r>
      <w:r>
        <w:rPr>
          <w:sz w:val="36"/>
          <w:szCs w:val="36"/>
        </w:rPr>
        <w:t>..............</w:t>
      </w:r>
      <w:r w:rsidRPr="16134A7A">
        <w:rPr>
          <w:sz w:val="36"/>
          <w:szCs w:val="36"/>
        </w:rPr>
        <w:t>........................................................</w:t>
      </w:r>
      <w:r>
        <w:rPr>
          <w:sz w:val="36"/>
          <w:szCs w:val="36"/>
        </w:rPr>
        <w:t xml:space="preserve"> </w:t>
      </w:r>
      <w:r>
        <w:rPr>
          <w:sz w:val="36"/>
          <w:szCs w:val="36"/>
        </w:rPr>
        <w:t>8</w:t>
      </w:r>
    </w:p>
    <w:p w14:paraId="3C8452BB" w14:textId="04F823E9" w:rsidR="008655AB" w:rsidRDefault="008655AB" w:rsidP="008655AB">
      <w:pPr>
        <w:spacing w:line="480" w:lineRule="auto"/>
        <w:rPr>
          <w:sz w:val="36"/>
          <w:szCs w:val="36"/>
        </w:rPr>
      </w:pPr>
      <w:r>
        <w:rPr>
          <w:sz w:val="36"/>
          <w:szCs w:val="36"/>
        </w:rPr>
        <w:t>Starting the Server</w:t>
      </w:r>
      <w:r w:rsidRPr="16134A7A">
        <w:rPr>
          <w:sz w:val="36"/>
          <w:szCs w:val="36"/>
        </w:rPr>
        <w:t xml:space="preserve"> ..</w:t>
      </w:r>
      <w:r>
        <w:rPr>
          <w:sz w:val="36"/>
          <w:szCs w:val="36"/>
        </w:rPr>
        <w:t>...............</w:t>
      </w:r>
      <w:r w:rsidRPr="16134A7A">
        <w:rPr>
          <w:sz w:val="36"/>
          <w:szCs w:val="36"/>
        </w:rPr>
        <w:t>................................................</w:t>
      </w:r>
      <w:r>
        <w:rPr>
          <w:sz w:val="36"/>
          <w:szCs w:val="36"/>
        </w:rPr>
        <w:t xml:space="preserve"> </w:t>
      </w:r>
      <w:r>
        <w:rPr>
          <w:sz w:val="36"/>
          <w:szCs w:val="36"/>
        </w:rPr>
        <w:t>11</w:t>
      </w:r>
    </w:p>
    <w:p w14:paraId="3B669219" w14:textId="26D22C92" w:rsidR="008655AB" w:rsidRDefault="008655AB" w:rsidP="008655AB">
      <w:pPr>
        <w:spacing w:line="480" w:lineRule="auto"/>
        <w:rPr>
          <w:sz w:val="36"/>
          <w:szCs w:val="36"/>
        </w:rPr>
      </w:pPr>
      <w:r>
        <w:rPr>
          <w:sz w:val="36"/>
          <w:szCs w:val="36"/>
        </w:rPr>
        <w:t>Contact Information ...................</w:t>
      </w:r>
      <w:r w:rsidRPr="16134A7A">
        <w:rPr>
          <w:sz w:val="36"/>
          <w:szCs w:val="36"/>
        </w:rPr>
        <w:t>..........................................</w:t>
      </w:r>
      <w:r>
        <w:rPr>
          <w:sz w:val="36"/>
          <w:szCs w:val="36"/>
        </w:rPr>
        <w:t xml:space="preserve"> </w:t>
      </w:r>
      <w:proofErr w:type="gramStart"/>
      <w:r>
        <w:rPr>
          <w:sz w:val="36"/>
          <w:szCs w:val="36"/>
        </w:rPr>
        <w:t>14</w:t>
      </w:r>
      <w:proofErr w:type="gramEnd"/>
    </w:p>
    <w:p w14:paraId="16A995C5" w14:textId="77777777" w:rsidR="008655AB" w:rsidRDefault="008655AB" w:rsidP="26E4BF93">
      <w:pPr>
        <w:spacing w:line="480" w:lineRule="auto"/>
        <w:rPr>
          <w:sz w:val="36"/>
          <w:szCs w:val="36"/>
        </w:rPr>
      </w:pPr>
    </w:p>
    <w:p w14:paraId="6680CF7C" w14:textId="77777777" w:rsidR="008655AB" w:rsidRDefault="008655AB" w:rsidP="26E4BF93">
      <w:pPr>
        <w:spacing w:line="480" w:lineRule="auto"/>
        <w:rPr>
          <w:sz w:val="36"/>
          <w:szCs w:val="36"/>
        </w:rPr>
      </w:pPr>
    </w:p>
    <w:p w14:paraId="299D93B2" w14:textId="77777777" w:rsidR="008655AB" w:rsidRDefault="008655AB" w:rsidP="26E4BF93">
      <w:pPr>
        <w:spacing w:line="480" w:lineRule="auto"/>
        <w:rPr>
          <w:sz w:val="36"/>
          <w:szCs w:val="36"/>
        </w:rPr>
      </w:pPr>
    </w:p>
    <w:p w14:paraId="02ED5E94" w14:textId="77777777" w:rsidR="008655AB" w:rsidRDefault="008655AB" w:rsidP="26E4BF93">
      <w:pPr>
        <w:spacing w:line="480" w:lineRule="auto"/>
        <w:rPr>
          <w:sz w:val="36"/>
          <w:szCs w:val="36"/>
        </w:rPr>
      </w:pPr>
    </w:p>
    <w:p w14:paraId="4F997675" w14:textId="77777777" w:rsidR="008655AB" w:rsidRDefault="008655AB" w:rsidP="26E4BF93">
      <w:pPr>
        <w:spacing w:line="480" w:lineRule="auto"/>
        <w:rPr>
          <w:sz w:val="36"/>
          <w:szCs w:val="36"/>
        </w:rPr>
      </w:pPr>
    </w:p>
    <w:p w14:paraId="4ECF502E" w14:textId="77777777" w:rsidR="008655AB" w:rsidRDefault="008655AB" w:rsidP="26E4BF93">
      <w:pPr>
        <w:spacing w:line="480" w:lineRule="auto"/>
        <w:rPr>
          <w:sz w:val="36"/>
          <w:szCs w:val="36"/>
        </w:rPr>
      </w:pPr>
    </w:p>
    <w:p w14:paraId="5BE9914A" w14:textId="4D624A75" w:rsidR="00BE2683" w:rsidRPr="00BE2683" w:rsidRDefault="067CF4B6" w:rsidP="26E4BF93">
      <w:pPr>
        <w:spacing w:line="480" w:lineRule="auto"/>
        <w:rPr>
          <w:rFonts w:asciiTheme="majorHAnsi" w:hAnsiTheme="majorHAnsi"/>
          <w:b/>
          <w:bCs/>
          <w:sz w:val="80"/>
          <w:szCs w:val="80"/>
        </w:rPr>
      </w:pPr>
      <w:r w:rsidRPr="26E4BF93">
        <w:rPr>
          <w:rFonts w:asciiTheme="majorHAnsi" w:hAnsiTheme="majorHAnsi"/>
          <w:b/>
          <w:bCs/>
          <w:sz w:val="80"/>
          <w:szCs w:val="80"/>
        </w:rPr>
        <w:lastRenderedPageBreak/>
        <w:t>Introduction</w:t>
      </w:r>
    </w:p>
    <w:p w14:paraId="0B3D5DD4" w14:textId="61ACFD2B" w:rsidR="00607679" w:rsidRDefault="00607679" w:rsidP="009A539C">
      <w:pPr>
        <w:pStyle w:val="Text"/>
        <w:spacing w:line="480" w:lineRule="auto"/>
      </w:pPr>
      <w:r>
        <w:t>Welcome to the deployment manual for the Med-X AI application. This document is designed to provide a complete step-by-step solution for successful deployment of our software on your system. It is meant for use</w:t>
      </w:r>
      <w:r w:rsidR="009A539C">
        <w:t xml:space="preserve"> </w:t>
      </w:r>
      <w:r>
        <w:t xml:space="preserve">by developers, users, &amp; system administrators. </w:t>
      </w:r>
    </w:p>
    <w:p w14:paraId="07739961" w14:textId="61ACFD2B" w:rsidR="00F73AEB" w:rsidRDefault="00F73AEB" w:rsidP="009A539C">
      <w:pPr>
        <w:pStyle w:val="Text"/>
        <w:spacing w:line="480" w:lineRule="auto"/>
      </w:pPr>
    </w:p>
    <w:p w14:paraId="4C4548E9" w14:textId="131727BE" w:rsidR="00607679" w:rsidRDefault="00607679" w:rsidP="009A539C">
      <w:pPr>
        <w:pStyle w:val="Text"/>
        <w:spacing w:line="480" w:lineRule="auto"/>
      </w:pPr>
      <w:r>
        <w:t>In this manual we will be covering</w:t>
      </w:r>
      <w:r w:rsidR="009A539C">
        <w:t xml:space="preserve"> the</w:t>
      </w:r>
      <w:r>
        <w:t xml:space="preserve"> following topics:</w:t>
      </w:r>
    </w:p>
    <w:p w14:paraId="190AE3A5" w14:textId="64098B7B" w:rsidR="00607679" w:rsidRDefault="00607679" w:rsidP="009A539C">
      <w:pPr>
        <w:pStyle w:val="Text"/>
        <w:numPr>
          <w:ilvl w:val="0"/>
          <w:numId w:val="1"/>
        </w:numPr>
        <w:spacing w:line="480" w:lineRule="auto"/>
      </w:pPr>
      <w:r w:rsidRPr="000B65FA">
        <w:rPr>
          <w:b/>
          <w:bCs/>
        </w:rPr>
        <w:t>System Requirements</w:t>
      </w:r>
      <w:r>
        <w:t xml:space="preserve"> – </w:t>
      </w:r>
      <w:r w:rsidR="006D062A">
        <w:t>an o</w:t>
      </w:r>
      <w:r>
        <w:t>utline</w:t>
      </w:r>
      <w:r w:rsidR="006D062A">
        <w:t xml:space="preserve"> of</w:t>
      </w:r>
      <w:r>
        <w:t xml:space="preserve"> </w:t>
      </w:r>
      <w:r w:rsidR="004F08D0">
        <w:t xml:space="preserve">the </w:t>
      </w:r>
      <w:r>
        <w:t>hardware</w:t>
      </w:r>
      <w:r w:rsidR="004F08D0">
        <w:t xml:space="preserve"> and </w:t>
      </w:r>
      <w:r>
        <w:t>software requirements</w:t>
      </w:r>
    </w:p>
    <w:p w14:paraId="51CBF1FA" w14:textId="61ACFD2B" w:rsidR="00607679" w:rsidRDefault="00607679" w:rsidP="009A539C">
      <w:pPr>
        <w:pStyle w:val="Text"/>
        <w:numPr>
          <w:ilvl w:val="0"/>
          <w:numId w:val="1"/>
        </w:numPr>
        <w:spacing w:line="480" w:lineRule="auto"/>
      </w:pPr>
      <w:r w:rsidRPr="000B65FA">
        <w:rPr>
          <w:b/>
          <w:bCs/>
        </w:rPr>
        <w:t>Installation procedures</w:t>
      </w:r>
      <w:r>
        <w:t xml:space="preserve"> – step by step guide </w:t>
      </w:r>
      <w:r w:rsidR="00753E66">
        <w:t>on</w:t>
      </w:r>
      <w:r>
        <w:t xml:space="preserve"> how to install </w:t>
      </w:r>
      <w:r w:rsidR="00753E66">
        <w:t xml:space="preserve">the </w:t>
      </w:r>
      <w:r>
        <w:t xml:space="preserve">software in your </w:t>
      </w:r>
      <w:proofErr w:type="gramStart"/>
      <w:r>
        <w:t>system</w:t>
      </w:r>
      <w:proofErr w:type="gramEnd"/>
      <w:r>
        <w:t xml:space="preserve"> </w:t>
      </w:r>
    </w:p>
    <w:p w14:paraId="112BC219" w14:textId="37AC7F6F" w:rsidR="00607679" w:rsidRPr="00DF45E9" w:rsidRDefault="00607679" w:rsidP="009A539C">
      <w:pPr>
        <w:pStyle w:val="Text"/>
        <w:numPr>
          <w:ilvl w:val="0"/>
          <w:numId w:val="1"/>
        </w:numPr>
        <w:spacing w:line="480" w:lineRule="auto"/>
      </w:pPr>
      <w:r w:rsidRPr="50D571C0">
        <w:rPr>
          <w:b/>
          <w:bCs/>
        </w:rPr>
        <w:t xml:space="preserve">Testing &amp; Troubleshooting </w:t>
      </w:r>
      <w:r>
        <w:t>– ensur</w:t>
      </w:r>
      <w:r w:rsidR="008D09DA">
        <w:t>es</w:t>
      </w:r>
      <w:r>
        <w:t xml:space="preserve"> the front end and back end are</w:t>
      </w:r>
      <w:r w:rsidR="008D09DA">
        <w:t xml:space="preserve"> functioning appropriately</w:t>
      </w:r>
      <w:r>
        <w:t xml:space="preserve"> </w:t>
      </w:r>
      <w:r w:rsidR="00C636D2">
        <w:t xml:space="preserve">and provides </w:t>
      </w:r>
      <w:r>
        <w:t xml:space="preserve">commands </w:t>
      </w:r>
      <w:r w:rsidR="00C636D2">
        <w:t xml:space="preserve">in the event </w:t>
      </w:r>
      <w:r w:rsidR="00D6051B">
        <w:t xml:space="preserve">the </w:t>
      </w:r>
      <w:r w:rsidR="00907ED3">
        <w:t xml:space="preserve">application is not </w:t>
      </w:r>
      <w:r w:rsidR="000500CC">
        <w:t xml:space="preserve">working </w:t>
      </w:r>
      <w:proofErr w:type="gramStart"/>
      <w:r w:rsidR="002562EC">
        <w:t>accordingly</w:t>
      </w:r>
      <w:proofErr w:type="gramEnd"/>
    </w:p>
    <w:p w14:paraId="6EF726DA" w14:textId="77777777" w:rsidR="0090320E" w:rsidRDefault="0090320E" w:rsidP="009A539C">
      <w:pPr>
        <w:spacing w:line="480" w:lineRule="auto"/>
        <w:rPr>
          <w:b/>
          <w:bCs/>
          <w:noProof/>
          <w:sz w:val="36"/>
          <w:szCs w:val="36"/>
        </w:rPr>
      </w:pPr>
    </w:p>
    <w:p w14:paraId="3089AE53" w14:textId="77777777" w:rsidR="0090320E" w:rsidRDefault="0090320E" w:rsidP="00CE0F2B">
      <w:pPr>
        <w:spacing w:line="480" w:lineRule="auto"/>
        <w:rPr>
          <w:sz w:val="36"/>
          <w:szCs w:val="36"/>
        </w:rPr>
      </w:pPr>
    </w:p>
    <w:p w14:paraId="781881B7" w14:textId="1099FF09" w:rsidR="0075145C" w:rsidRDefault="0075145C"/>
    <w:tbl>
      <w:tblPr>
        <w:tblStyle w:val="TableGrid"/>
        <w:tblW w:w="9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639"/>
        <w:gridCol w:w="20"/>
      </w:tblGrid>
      <w:tr w:rsidR="009B2968" w14:paraId="361BC9A8" w14:textId="77777777" w:rsidTr="000B65FA">
        <w:trPr>
          <w:trHeight w:val="2750"/>
        </w:trPr>
        <w:tc>
          <w:tcPr>
            <w:tcW w:w="9639" w:type="dxa"/>
            <w:vAlign w:val="center"/>
          </w:tcPr>
          <w:p w14:paraId="406AA188" w14:textId="434BA939" w:rsidR="009B2968" w:rsidRDefault="0075145C" w:rsidP="0075145C">
            <w:pPr>
              <w:pStyle w:val="Heading1"/>
              <w:rPr>
                <w:sz w:val="60"/>
                <w:szCs w:val="60"/>
              </w:rPr>
            </w:pPr>
            <w:bookmarkStart w:id="19" w:name="_Toc140093170"/>
            <w:bookmarkStart w:id="20" w:name="_Toc166065373"/>
            <w:r>
              <w:lastRenderedPageBreak/>
              <w:t>System Requirements</w:t>
            </w:r>
            <w:bookmarkEnd w:id="19"/>
            <w:bookmarkEnd w:id="20"/>
          </w:p>
          <w:p w14:paraId="01BB009E" w14:textId="77777777" w:rsidR="0075145C" w:rsidRPr="0075145C" w:rsidRDefault="0075145C" w:rsidP="0075145C"/>
          <w:p w14:paraId="093A2121" w14:textId="32150608" w:rsidR="0075145C" w:rsidRDefault="0075145C" w:rsidP="00F73AEB">
            <w:pPr>
              <w:spacing w:line="480" w:lineRule="auto"/>
            </w:pPr>
            <w:r>
              <w:t xml:space="preserve">Our software will run on major system operating systems without having </w:t>
            </w:r>
            <w:r w:rsidR="00FC7FF4">
              <w:t>a big</w:t>
            </w:r>
            <w:r>
              <w:t xml:space="preserve"> impact on hardware components. </w:t>
            </w:r>
            <w:r w:rsidR="00FC7FF4">
              <w:t xml:space="preserve">Before attempting to install </w:t>
            </w:r>
            <w:r w:rsidR="000D1E86">
              <w:t xml:space="preserve">the </w:t>
            </w:r>
            <w:r w:rsidR="00FC7FF4">
              <w:t>software components please make sure your system meets the following hardware requirements.</w:t>
            </w:r>
          </w:p>
          <w:p w14:paraId="05513F0D" w14:textId="61F7FC7B" w:rsidR="0075145C" w:rsidRDefault="0075145C" w:rsidP="0075145C">
            <w:pPr>
              <w:pStyle w:val="Heading5"/>
            </w:pPr>
          </w:p>
          <w:p w14:paraId="1C585186" w14:textId="65B16B35" w:rsidR="0075145C" w:rsidRDefault="0075145C" w:rsidP="0075145C">
            <w:pPr>
              <w:pStyle w:val="Heading5"/>
              <w:rPr>
                <w:color w:val="B5A7F7"/>
              </w:rPr>
            </w:pPr>
            <w:r w:rsidRPr="79C7D5E3">
              <w:rPr>
                <w:color w:val="B5A7F7"/>
              </w:rPr>
              <w:t xml:space="preserve">Hardware requirements </w:t>
            </w:r>
            <w:r w:rsidR="00FC7FF4" w:rsidRPr="79C7D5E3">
              <w:rPr>
                <w:color w:val="B5A7F7"/>
              </w:rPr>
              <w:t>(Desktop)</w:t>
            </w:r>
          </w:p>
          <w:p w14:paraId="40C5A310" w14:textId="77777777" w:rsidR="0075145C" w:rsidRDefault="0075145C" w:rsidP="0075145C"/>
          <w:p w14:paraId="1020B68F" w14:textId="571A9FF5" w:rsidR="00A2735A" w:rsidRDefault="0075145C" w:rsidP="0075145C">
            <w:pPr>
              <w:rPr>
                <w:b/>
                <w:bCs/>
                <w:sz w:val="28"/>
                <w:szCs w:val="28"/>
              </w:rPr>
            </w:pPr>
            <w:r w:rsidRPr="0075145C">
              <w:rPr>
                <w:b/>
                <w:bCs/>
                <w:sz w:val="28"/>
                <w:szCs w:val="28"/>
              </w:rPr>
              <w:t xml:space="preserve">Processor (CPU): </w:t>
            </w:r>
          </w:p>
          <w:p w14:paraId="1010C9AA" w14:textId="2204477C" w:rsidR="00425B80" w:rsidRDefault="00425B80" w:rsidP="00F73AEB">
            <w:pPr>
              <w:spacing w:line="360" w:lineRule="auto"/>
              <w:rPr>
                <w:b/>
                <w:bCs/>
                <w:sz w:val="28"/>
                <w:szCs w:val="28"/>
              </w:rPr>
            </w:pPr>
            <w:r>
              <w:t>Minimum: Core i5/i7-</w:t>
            </w:r>
            <w:proofErr w:type="gramStart"/>
            <w:r>
              <w:t>U  1.5</w:t>
            </w:r>
            <w:proofErr w:type="gramEnd"/>
            <w:r>
              <w:t xml:space="preserve"> </w:t>
            </w:r>
            <w:proofErr w:type="spellStart"/>
            <w:r>
              <w:t>Ghz</w:t>
            </w:r>
            <w:proofErr w:type="spellEnd"/>
            <w:r>
              <w:t xml:space="preserve">  or </w:t>
            </w:r>
            <w:r w:rsidRPr="00370B15">
              <w:t>AMD equivalent</w:t>
            </w:r>
            <w:r>
              <w:t xml:space="preserve"> </w:t>
            </w:r>
          </w:p>
          <w:p w14:paraId="7E6A7555" w14:textId="01F3153D" w:rsidR="00425B80" w:rsidRPr="00425B80" w:rsidRDefault="00425B80" w:rsidP="00F73AEB">
            <w:pPr>
              <w:spacing w:line="360" w:lineRule="auto"/>
            </w:pPr>
            <w:r>
              <w:t xml:space="preserve">Recommended: Core i7-H 2.3 </w:t>
            </w:r>
            <w:proofErr w:type="spellStart"/>
            <w:r>
              <w:t>Ghz</w:t>
            </w:r>
            <w:proofErr w:type="spellEnd"/>
            <w:r>
              <w:t xml:space="preserve"> or Ryzen 5 </w:t>
            </w:r>
            <w:r w:rsidR="00047F06">
              <w:t xml:space="preserve">3600 </w:t>
            </w:r>
          </w:p>
          <w:p w14:paraId="293D0410" w14:textId="294F4772" w:rsidR="0075145C" w:rsidRDefault="0075145C" w:rsidP="00F73AEB">
            <w:pPr>
              <w:spacing w:line="360" w:lineRule="auto"/>
            </w:pPr>
            <w:r>
              <w:t>Apple M1 (8-core)</w:t>
            </w:r>
          </w:p>
          <w:p w14:paraId="19733B89" w14:textId="77777777" w:rsidR="0075145C" w:rsidRDefault="0075145C" w:rsidP="0075145C"/>
          <w:p w14:paraId="2CD8803D" w14:textId="367070C7" w:rsidR="0075145C" w:rsidRDefault="00FC7FF4" w:rsidP="0075145C">
            <w:pPr>
              <w:rPr>
                <w:b/>
                <w:bCs/>
              </w:rPr>
            </w:pPr>
            <w:r w:rsidRPr="00FC7FF4">
              <w:rPr>
                <w:b/>
                <w:bCs/>
              </w:rPr>
              <w:t>Memory (RAM):</w:t>
            </w:r>
          </w:p>
          <w:p w14:paraId="43211898" w14:textId="27DE1B5F" w:rsidR="00A61AC4" w:rsidRDefault="00A61AC4" w:rsidP="00F73AEB">
            <w:pPr>
              <w:spacing w:line="360" w:lineRule="auto"/>
            </w:pPr>
            <w:r>
              <w:t>M</w:t>
            </w:r>
            <w:r w:rsidR="00FC7FF4">
              <w:t>inimum</w:t>
            </w:r>
            <w:r>
              <w:t>:</w:t>
            </w:r>
            <w:r w:rsidR="00FC7FF4">
              <w:t xml:space="preserve"> 8 Gb </w:t>
            </w:r>
          </w:p>
          <w:p w14:paraId="10570866" w14:textId="5E3F4582" w:rsidR="00FC7FF4" w:rsidRDefault="00A61AC4" w:rsidP="00F73AEB">
            <w:pPr>
              <w:spacing w:line="360" w:lineRule="auto"/>
            </w:pPr>
            <w:r>
              <w:t>Recommended: 16</w:t>
            </w:r>
            <w:r w:rsidR="00557D0C">
              <w:t>+</w:t>
            </w:r>
            <w:r>
              <w:t xml:space="preserve"> GB </w:t>
            </w:r>
          </w:p>
          <w:p w14:paraId="33566AEB" w14:textId="77777777" w:rsidR="00A61AC4" w:rsidRDefault="00A61AC4" w:rsidP="0075145C"/>
          <w:p w14:paraId="2C6AAF0E" w14:textId="44868E4F" w:rsidR="00FC7FF4" w:rsidRDefault="00557D0C" w:rsidP="0075145C">
            <w:pPr>
              <w:rPr>
                <w:b/>
                <w:bCs/>
              </w:rPr>
            </w:pPr>
            <w:r>
              <w:rPr>
                <w:b/>
                <w:bCs/>
              </w:rPr>
              <w:t xml:space="preserve">Available </w:t>
            </w:r>
            <w:r w:rsidR="00FC7FF4" w:rsidRPr="00FC7FF4">
              <w:rPr>
                <w:b/>
                <w:bCs/>
              </w:rPr>
              <w:t>Storage</w:t>
            </w:r>
            <w:r>
              <w:rPr>
                <w:b/>
                <w:bCs/>
              </w:rPr>
              <w:t xml:space="preserve"> on Disk</w:t>
            </w:r>
            <w:r w:rsidR="00FC7FF4">
              <w:rPr>
                <w:b/>
                <w:bCs/>
              </w:rPr>
              <w:t>:</w:t>
            </w:r>
          </w:p>
          <w:p w14:paraId="055A467C" w14:textId="6F42AC4B" w:rsidR="00EA449F" w:rsidRDefault="00EA449F" w:rsidP="00F73AEB">
            <w:pPr>
              <w:spacing w:line="360" w:lineRule="auto"/>
            </w:pPr>
            <w:r>
              <w:t xml:space="preserve">Minimum: </w:t>
            </w:r>
            <w:r w:rsidR="00557D0C">
              <w:t>10</w:t>
            </w:r>
            <w:r w:rsidR="00FC7FF4">
              <w:t xml:space="preserve"> Gb of SSD </w:t>
            </w:r>
          </w:p>
          <w:p w14:paraId="4022623F" w14:textId="4139FBBA" w:rsidR="00FC7FF4" w:rsidRDefault="00EA449F" w:rsidP="00F73AEB">
            <w:pPr>
              <w:spacing w:line="360" w:lineRule="auto"/>
            </w:pPr>
            <w:r>
              <w:t xml:space="preserve">Recommended: </w:t>
            </w:r>
            <w:r w:rsidR="00557D0C">
              <w:t>20+</w:t>
            </w:r>
            <w:r>
              <w:t xml:space="preserve"> Gb of SSD of </w:t>
            </w:r>
            <w:r w:rsidR="00FC7FF4">
              <w:t xml:space="preserve">space or equivalent for optimal performance </w:t>
            </w:r>
          </w:p>
          <w:p w14:paraId="118E1642" w14:textId="77777777" w:rsidR="00FC7FF4" w:rsidRDefault="00FC7FF4" w:rsidP="0075145C"/>
          <w:p w14:paraId="66EBE4E7" w14:textId="02280A90" w:rsidR="00FC7FF4" w:rsidRDefault="00FC7FF4" w:rsidP="0075145C">
            <w:pPr>
              <w:rPr>
                <w:b/>
                <w:bCs/>
              </w:rPr>
            </w:pPr>
            <w:r w:rsidRPr="00FC7FF4">
              <w:rPr>
                <w:b/>
                <w:bCs/>
              </w:rPr>
              <w:t>GPU</w:t>
            </w:r>
            <w:r>
              <w:rPr>
                <w:b/>
                <w:bCs/>
              </w:rPr>
              <w:t>:</w:t>
            </w:r>
          </w:p>
          <w:p w14:paraId="2BECE3BC" w14:textId="5F3F9E27" w:rsidR="00047F06" w:rsidRDefault="00047F06" w:rsidP="00F73AEB">
            <w:pPr>
              <w:spacing w:line="360" w:lineRule="auto"/>
            </w:pPr>
            <w:r>
              <w:t xml:space="preserve">Minimum: </w:t>
            </w:r>
            <w:r w:rsidR="00FC7FF4">
              <w:t xml:space="preserve">Intel Iris Xe with </w:t>
            </w:r>
            <w:r w:rsidR="000B65FA">
              <w:t xml:space="preserve">1.30 </w:t>
            </w:r>
            <w:proofErr w:type="spellStart"/>
            <w:r w:rsidR="000B65FA">
              <w:t>Ghz</w:t>
            </w:r>
            <w:proofErr w:type="spellEnd"/>
          </w:p>
          <w:p w14:paraId="5F756981" w14:textId="0B384B22" w:rsidR="0075145C" w:rsidRPr="0075145C" w:rsidRDefault="00047F06" w:rsidP="26E4BF93">
            <w:pPr>
              <w:spacing w:line="360" w:lineRule="auto"/>
            </w:pPr>
            <w:r>
              <w:t>Recommended for AI development: GeForce RTX 3050 Ti 4Gb or higher</w:t>
            </w:r>
          </w:p>
        </w:tc>
        <w:tc>
          <w:tcPr>
            <w:tcW w:w="20" w:type="dxa"/>
          </w:tcPr>
          <w:p w14:paraId="365D5893" w14:textId="77777777" w:rsidR="009B2968" w:rsidRDefault="009B2968" w:rsidP="000B65FA">
            <w:pPr>
              <w:ind w:left="-284" w:hanging="953"/>
            </w:pPr>
          </w:p>
        </w:tc>
      </w:tr>
    </w:tbl>
    <w:p w14:paraId="63140C18" w14:textId="61ACFD2B" w:rsidR="009B2968" w:rsidRDefault="003F05A3" w:rsidP="003F05A3">
      <w:pPr>
        <w:pStyle w:val="Heading5"/>
        <w:rPr>
          <w:color w:val="B5A7F7"/>
        </w:rPr>
      </w:pPr>
      <w:r w:rsidRPr="79C7D5E3">
        <w:rPr>
          <w:color w:val="B5A7F7"/>
        </w:rPr>
        <w:t>Software requirements (Desktop)</w:t>
      </w:r>
    </w:p>
    <w:p w14:paraId="25D04FAE" w14:textId="61ACFD2B" w:rsidR="00536739" w:rsidRDefault="00536739" w:rsidP="003F05A3">
      <w:pPr>
        <w:rPr>
          <w:b/>
          <w:bCs/>
          <w:sz w:val="28"/>
          <w:szCs w:val="28"/>
        </w:rPr>
      </w:pPr>
    </w:p>
    <w:p w14:paraId="05E5C99F" w14:textId="49FA63B7" w:rsidR="003F05A3" w:rsidRPr="00536739" w:rsidRDefault="003F05A3" w:rsidP="003F05A3">
      <w:pPr>
        <w:rPr>
          <w:b/>
          <w:sz w:val="28"/>
          <w:szCs w:val="28"/>
        </w:rPr>
      </w:pPr>
      <w:r w:rsidRPr="00536739">
        <w:rPr>
          <w:b/>
          <w:sz w:val="28"/>
          <w:szCs w:val="28"/>
        </w:rPr>
        <w:t>Operating System:</w:t>
      </w:r>
    </w:p>
    <w:p w14:paraId="22CB6C89" w14:textId="32C04095" w:rsidR="003F05A3" w:rsidRDefault="003F05A3" w:rsidP="00536739">
      <w:pPr>
        <w:spacing w:line="360" w:lineRule="auto"/>
      </w:pPr>
      <w:r>
        <w:t>Windows 10/11</w:t>
      </w:r>
    </w:p>
    <w:p w14:paraId="13266FD3" w14:textId="2F2CE414" w:rsidR="003F05A3" w:rsidRDefault="003F05A3" w:rsidP="26E4BF93">
      <w:pPr>
        <w:spacing w:line="360" w:lineRule="auto"/>
      </w:pPr>
      <w:r>
        <w:t>MacOS</w:t>
      </w:r>
      <w:r w:rsidR="00B52185">
        <w:t xml:space="preserve"> </w:t>
      </w:r>
      <w:r w:rsidR="00E86543">
        <w:t>Big</w:t>
      </w:r>
      <w:r w:rsidR="00B52185">
        <w:t xml:space="preserve"> </w:t>
      </w:r>
      <w:r w:rsidR="00E86543">
        <w:t>S</w:t>
      </w:r>
      <w:r w:rsidR="00B52185">
        <w:t xml:space="preserve">ur or newer </w:t>
      </w:r>
    </w:p>
    <w:p w14:paraId="45D485C8" w14:textId="0501EFF0" w:rsidR="003F05A3" w:rsidRPr="007A1EB3" w:rsidRDefault="003F05A3" w:rsidP="26E4BF93">
      <w:pPr>
        <w:spacing w:line="360" w:lineRule="auto"/>
        <w:rPr>
          <w:rFonts w:asciiTheme="majorHAnsi" w:hAnsiTheme="majorHAnsi"/>
          <w:b/>
          <w:sz w:val="80"/>
          <w:szCs w:val="80"/>
        </w:rPr>
      </w:pPr>
      <w:r>
        <w:t>Ubuntu</w:t>
      </w:r>
      <w:r w:rsidR="001C2C50">
        <w:t xml:space="preserve"> v 18+</w:t>
      </w:r>
      <w:r>
        <w:t xml:space="preserve"> </w:t>
      </w:r>
    </w:p>
    <w:p w14:paraId="094822DD" w14:textId="1114FFE8" w:rsidR="003F05A3" w:rsidRDefault="003F05A3" w:rsidP="001345E1"/>
    <w:p w14:paraId="1169F5F9" w14:textId="2EC465EF" w:rsidR="007E632F" w:rsidRDefault="007E632F" w:rsidP="001345E1"/>
    <w:p w14:paraId="51BAF0E9" w14:textId="26441CBF" w:rsidR="007E632F" w:rsidRDefault="007E632F" w:rsidP="001345E1"/>
    <w:p w14:paraId="37648348" w14:textId="49C5B9A7" w:rsidR="007E632F" w:rsidRDefault="007E632F" w:rsidP="001345E1"/>
    <w:p w14:paraId="69A3D3A4" w14:textId="746F1126" w:rsidR="007E632F" w:rsidRDefault="007E632F" w:rsidP="001345E1"/>
    <w:p w14:paraId="383639C7" w14:textId="37475829" w:rsidR="007E632F" w:rsidRPr="007A1EB3" w:rsidRDefault="007E632F" w:rsidP="26E4BF93">
      <w:pPr>
        <w:spacing w:line="360" w:lineRule="auto"/>
        <w:rPr>
          <w:rFonts w:asciiTheme="majorHAnsi" w:hAnsiTheme="majorHAnsi"/>
          <w:b/>
          <w:sz w:val="80"/>
          <w:szCs w:val="80"/>
        </w:rPr>
      </w:pPr>
      <w:r w:rsidRPr="26E4BF93">
        <w:rPr>
          <w:rFonts w:asciiTheme="majorHAnsi" w:hAnsiTheme="majorHAnsi"/>
          <w:b/>
          <w:sz w:val="80"/>
          <w:szCs w:val="80"/>
        </w:rPr>
        <w:t>Installation Procedures</w:t>
      </w:r>
    </w:p>
    <w:p w14:paraId="1353639C" w14:textId="77777777" w:rsidR="007E632F" w:rsidRPr="008555E3" w:rsidRDefault="007E632F" w:rsidP="007E632F">
      <w:pPr>
        <w:spacing w:before="100" w:beforeAutospacing="1" w:after="100" w:afterAutospacing="1"/>
        <w:rPr>
          <w:rFonts w:eastAsia="Times New Roman" w:cs="Times New Roman"/>
        </w:rPr>
      </w:pPr>
      <w:r w:rsidRPr="008555E3">
        <w:rPr>
          <w:rFonts w:eastAsia="Times New Roman" w:cs="Times New Roman"/>
          <w:b/>
          <w:bCs/>
        </w:rPr>
        <w:t>Installing Visual Studio Code (VS Code):</w:t>
      </w:r>
    </w:p>
    <w:p w14:paraId="012102C3" w14:textId="77777777"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Download VS Code:</w:t>
      </w:r>
    </w:p>
    <w:p w14:paraId="6A7390F5"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 xml:space="preserve">Visit the official Visual Studio Code website at </w:t>
      </w:r>
      <w:hyperlink r:id="rId13" w:tgtFrame="_new" w:history="1">
        <w:r w:rsidRPr="008555E3">
          <w:rPr>
            <w:rFonts w:eastAsia="Times New Roman" w:cs="Times New Roman"/>
            <w:color w:val="0000FF"/>
            <w:u w:val="single"/>
          </w:rPr>
          <w:t>https://code.visualstudio.com/</w:t>
        </w:r>
      </w:hyperlink>
      <w:r w:rsidRPr="008555E3">
        <w:rPr>
          <w:rFonts w:eastAsia="Times New Roman" w:cs="Times New Roman"/>
        </w:rPr>
        <w:t>.</w:t>
      </w:r>
    </w:p>
    <w:p w14:paraId="6E8D07F4" w14:textId="75C4FABD"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 xml:space="preserve">Click on the </w:t>
      </w:r>
      <w:r w:rsidRPr="00360AC5">
        <w:rPr>
          <w:rFonts w:eastAsia="Times New Roman" w:cs="Times New Roman"/>
          <w:i/>
        </w:rPr>
        <w:t>Download</w:t>
      </w:r>
      <w:r w:rsidRPr="008555E3">
        <w:rPr>
          <w:rFonts w:eastAsia="Times New Roman" w:cs="Times New Roman"/>
        </w:rPr>
        <w:t xml:space="preserve"> to download the installer for your operating system (e.g., Windows, macOS, or Linux).</w:t>
      </w:r>
    </w:p>
    <w:p w14:paraId="33771819" w14:textId="77777777"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Install VS Code:</w:t>
      </w:r>
    </w:p>
    <w:p w14:paraId="7AE445AE"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Once the installer is downloaded, run the installer executable.</w:t>
      </w:r>
    </w:p>
    <w:p w14:paraId="225212CF" w14:textId="0E35B8DA"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Follow the on-screen instructions to install VS Code</w:t>
      </w:r>
    </w:p>
    <w:p w14:paraId="41A84692" w14:textId="77777777"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Choose your preferred installation settings and location (you can usually leave the default settings as they are).</w:t>
      </w:r>
    </w:p>
    <w:p w14:paraId="6FA831CB" w14:textId="61ACFD2B" w:rsidR="007E632F" w:rsidRPr="008555E3" w:rsidRDefault="007E632F" w:rsidP="007E632F">
      <w:pPr>
        <w:numPr>
          <w:ilvl w:val="0"/>
          <w:numId w:val="2"/>
        </w:numPr>
        <w:spacing w:before="100" w:beforeAutospacing="1" w:after="100" w:afterAutospacing="1"/>
        <w:rPr>
          <w:rFonts w:eastAsia="Times New Roman" w:cs="Times New Roman"/>
        </w:rPr>
      </w:pPr>
      <w:r w:rsidRPr="008555E3">
        <w:rPr>
          <w:rFonts w:eastAsia="Times New Roman" w:cs="Times New Roman"/>
          <w:b/>
          <w:bCs/>
        </w:rPr>
        <w:t>Launch VS Code:</w:t>
      </w:r>
    </w:p>
    <w:p w14:paraId="4370532D" w14:textId="61ACFD2B" w:rsidR="007E632F" w:rsidRPr="008555E3" w:rsidRDefault="007E632F" w:rsidP="007E632F">
      <w:pPr>
        <w:numPr>
          <w:ilvl w:val="1"/>
          <w:numId w:val="2"/>
        </w:numPr>
        <w:spacing w:before="100" w:beforeAutospacing="1" w:after="100" w:afterAutospacing="1"/>
        <w:rPr>
          <w:rFonts w:eastAsia="Times New Roman" w:cs="Times New Roman"/>
        </w:rPr>
      </w:pPr>
      <w:r w:rsidRPr="008555E3">
        <w:rPr>
          <w:rFonts w:eastAsia="Times New Roman" w:cs="Times New Roman"/>
        </w:rPr>
        <w:t>After installation, you can launch VS Code from your system's application menu or desktop shortcut.</w:t>
      </w:r>
    </w:p>
    <w:p w14:paraId="4EA4FB99" w14:textId="77777777" w:rsidR="007E632F" w:rsidRPr="008555E3" w:rsidRDefault="007E632F" w:rsidP="007E632F">
      <w:pPr>
        <w:spacing w:before="100" w:beforeAutospacing="1" w:after="100" w:afterAutospacing="1"/>
        <w:rPr>
          <w:rFonts w:eastAsia="Times New Roman" w:cs="Times New Roman"/>
        </w:rPr>
      </w:pPr>
      <w:r w:rsidRPr="008555E3">
        <w:rPr>
          <w:rFonts w:eastAsia="Times New Roman" w:cs="Times New Roman"/>
          <w:b/>
          <w:bCs/>
        </w:rPr>
        <w:t xml:space="preserve">Installing Node.js and </w:t>
      </w:r>
      <w:proofErr w:type="spellStart"/>
      <w:r w:rsidRPr="008555E3">
        <w:rPr>
          <w:rFonts w:eastAsia="Times New Roman" w:cs="Times New Roman"/>
          <w:b/>
          <w:bCs/>
        </w:rPr>
        <w:t>npm</w:t>
      </w:r>
      <w:proofErr w:type="spellEnd"/>
      <w:r w:rsidRPr="008555E3">
        <w:rPr>
          <w:rFonts w:eastAsia="Times New Roman" w:cs="Times New Roman"/>
          <w:b/>
          <w:bCs/>
        </w:rPr>
        <w:t>:</w:t>
      </w:r>
    </w:p>
    <w:p w14:paraId="2A54F7FF"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Download Node.js:</w:t>
      </w:r>
    </w:p>
    <w:p w14:paraId="18BABC31" w14:textId="77777777" w:rsidR="007E632F" w:rsidRPr="008555E3" w:rsidRDefault="007E632F" w:rsidP="007E632F">
      <w:pPr>
        <w:numPr>
          <w:ilvl w:val="1"/>
          <w:numId w:val="3"/>
        </w:numPr>
        <w:spacing w:before="100" w:beforeAutospacing="1" w:after="100" w:afterAutospacing="1"/>
        <w:rPr>
          <w:rFonts w:eastAsia="Times New Roman" w:cs="Times New Roman"/>
          <w:color w:val="0000FF"/>
          <w:u w:val="single"/>
        </w:rPr>
      </w:pPr>
      <w:r w:rsidRPr="008555E3">
        <w:rPr>
          <w:rFonts w:eastAsia="Times New Roman" w:cs="Times New Roman"/>
        </w:rPr>
        <w:t xml:space="preserve">Open your web browser and visit the official Node.js website at </w:t>
      </w:r>
      <w:hyperlink r:id="rId14">
        <w:r w:rsidR="62BC3FAE" w:rsidRPr="26E4BF93">
          <w:rPr>
            <w:rStyle w:val="Hyperlink"/>
            <w:rFonts w:eastAsia="Times New Roman" w:cs="Times New Roman"/>
          </w:rPr>
          <w:t>https://nodejs.org/en/download</w:t>
        </w:r>
      </w:hyperlink>
    </w:p>
    <w:p w14:paraId="4ED27360"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 xml:space="preserve">On the website, </w:t>
      </w:r>
      <w:r>
        <w:rPr>
          <w:rFonts w:eastAsia="Times New Roman" w:cs="Times New Roman"/>
        </w:rPr>
        <w:t>we</w:t>
      </w:r>
      <w:r w:rsidRPr="008555E3">
        <w:rPr>
          <w:rFonts w:eastAsia="Times New Roman" w:cs="Times New Roman"/>
        </w:rPr>
        <w:t xml:space="preserve"> recommend install</w:t>
      </w:r>
      <w:r>
        <w:rPr>
          <w:rFonts w:eastAsia="Times New Roman" w:cs="Times New Roman"/>
        </w:rPr>
        <w:t>ing version 18.20.2 (LTS).</w:t>
      </w:r>
      <w:r w:rsidRPr="008555E3">
        <w:rPr>
          <w:rFonts w:eastAsia="Times New Roman" w:cs="Times New Roman"/>
        </w:rPr>
        <w:t xml:space="preserve"> </w:t>
      </w:r>
      <w:r>
        <w:rPr>
          <w:rFonts w:eastAsia="Times New Roman" w:cs="Times New Roman"/>
        </w:rPr>
        <w:t xml:space="preserve">The </w:t>
      </w:r>
      <w:r w:rsidRPr="008555E3">
        <w:rPr>
          <w:rFonts w:eastAsia="Times New Roman" w:cs="Times New Roman"/>
        </w:rPr>
        <w:t>LTS version</w:t>
      </w:r>
      <w:r>
        <w:rPr>
          <w:rFonts w:eastAsia="Times New Roman" w:cs="Times New Roman"/>
        </w:rPr>
        <w:t xml:space="preserve"> is</w:t>
      </w:r>
      <w:r w:rsidRPr="008555E3">
        <w:rPr>
          <w:rFonts w:eastAsia="Times New Roman" w:cs="Times New Roman"/>
        </w:rPr>
        <w:t xml:space="preserve"> for stability.</w:t>
      </w:r>
    </w:p>
    <w:p w14:paraId="7AA0FFF7"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Install Node.js:</w:t>
      </w:r>
    </w:p>
    <w:p w14:paraId="0D889B9F"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Once the installer is downloaded, run the installer executable.</w:t>
      </w:r>
    </w:p>
    <w:p w14:paraId="4CC6E406"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Follow the installation wizard's instructions. You can typically use the default settings.</w:t>
      </w:r>
    </w:p>
    <w:p w14:paraId="05269C0A"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During the installation process, you may be asked to accept the terms and conditions</w:t>
      </w:r>
      <w:r>
        <w:rPr>
          <w:rFonts w:eastAsia="Times New Roman" w:cs="Times New Roman"/>
        </w:rPr>
        <w:t>.</w:t>
      </w:r>
      <w:r w:rsidRPr="008555E3">
        <w:rPr>
          <w:rFonts w:eastAsia="Times New Roman" w:cs="Times New Roman"/>
        </w:rPr>
        <w:t xml:space="preserve"> </w:t>
      </w:r>
    </w:p>
    <w:p w14:paraId="353CE7A7" w14:textId="77777777" w:rsidR="007E632F" w:rsidRPr="008555E3" w:rsidRDefault="007E632F" w:rsidP="007E632F">
      <w:pPr>
        <w:numPr>
          <w:ilvl w:val="0"/>
          <w:numId w:val="3"/>
        </w:numPr>
        <w:spacing w:before="100" w:beforeAutospacing="1" w:after="100" w:afterAutospacing="1"/>
        <w:rPr>
          <w:rFonts w:eastAsia="Times New Roman" w:cs="Times New Roman"/>
        </w:rPr>
      </w:pPr>
      <w:r w:rsidRPr="008555E3">
        <w:rPr>
          <w:rFonts w:eastAsia="Times New Roman" w:cs="Times New Roman"/>
          <w:b/>
          <w:bCs/>
        </w:rPr>
        <w:t xml:space="preserve">Verify Node.js and </w:t>
      </w:r>
      <w:proofErr w:type="spellStart"/>
      <w:r w:rsidRPr="008555E3">
        <w:rPr>
          <w:rFonts w:eastAsia="Times New Roman" w:cs="Times New Roman"/>
          <w:b/>
          <w:bCs/>
        </w:rPr>
        <w:t>npm</w:t>
      </w:r>
      <w:proofErr w:type="spellEnd"/>
      <w:r w:rsidRPr="008555E3">
        <w:rPr>
          <w:rFonts w:eastAsia="Times New Roman" w:cs="Times New Roman"/>
          <w:b/>
          <w:bCs/>
        </w:rPr>
        <w:t xml:space="preserve"> Installation:</w:t>
      </w:r>
    </w:p>
    <w:p w14:paraId="7C8FB819" w14:textId="77777777" w:rsidR="007E632F" w:rsidRPr="008555E3" w:rsidRDefault="007E632F" w:rsidP="007E632F">
      <w:pPr>
        <w:numPr>
          <w:ilvl w:val="1"/>
          <w:numId w:val="3"/>
        </w:numPr>
        <w:spacing w:before="100" w:beforeAutospacing="1" w:after="100" w:afterAutospacing="1"/>
        <w:rPr>
          <w:rFonts w:eastAsia="Times New Roman" w:cs="Times New Roman"/>
        </w:rPr>
      </w:pPr>
      <w:r w:rsidRPr="008555E3">
        <w:rPr>
          <w:rFonts w:eastAsia="Times New Roman" w:cs="Times New Roman"/>
        </w:rPr>
        <w:t>Open a command prompt or terminal window.</w:t>
      </w:r>
    </w:p>
    <w:p w14:paraId="30968D65" w14:textId="77777777" w:rsidR="007E632F" w:rsidRPr="008555E3" w:rsidRDefault="007E632F" w:rsidP="007E632F">
      <w:pPr>
        <w:numPr>
          <w:ilvl w:val="1"/>
          <w:numId w:val="3"/>
        </w:numPr>
        <w:rPr>
          <w:rFonts w:eastAsia="Times New Roman" w:cs="Times New Roman"/>
        </w:rPr>
      </w:pPr>
      <w:r w:rsidRPr="008555E3">
        <w:rPr>
          <w:rFonts w:eastAsia="Times New Roman" w:cs="Times New Roman"/>
        </w:rPr>
        <w:t xml:space="preserve">To verify that Node.js and </w:t>
      </w:r>
      <w:proofErr w:type="spellStart"/>
      <w:r w:rsidRPr="008555E3">
        <w:rPr>
          <w:rFonts w:eastAsia="Times New Roman" w:cs="Times New Roman"/>
        </w:rPr>
        <w:t>npm</w:t>
      </w:r>
      <w:proofErr w:type="spellEnd"/>
      <w:r w:rsidRPr="008555E3">
        <w:rPr>
          <w:rFonts w:eastAsia="Times New Roman" w:cs="Times New Roman"/>
        </w:rPr>
        <w:t xml:space="preserve"> have been successfully installed, type the following commands and press </w:t>
      </w:r>
      <w:r w:rsidRPr="00360AC5">
        <w:rPr>
          <w:rFonts w:eastAsia="Times New Roman" w:cs="Times New Roman"/>
          <w:i/>
        </w:rPr>
        <w:t>Enter</w:t>
      </w:r>
      <w:r w:rsidRPr="008555E3">
        <w:rPr>
          <w:rFonts w:eastAsia="Times New Roman" w:cs="Times New Roman"/>
        </w:rPr>
        <w:t>:</w:t>
      </w:r>
    </w:p>
    <w:p w14:paraId="1ABB2E57" w14:textId="392910A4" w:rsidR="007E632F" w:rsidRPr="00167985" w:rsidRDefault="003D7BE5" w:rsidP="003D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b/>
          <w:sz w:val="20"/>
          <w:szCs w:val="20"/>
        </w:rPr>
      </w:pPr>
      <w:r>
        <w:rPr>
          <w:rFonts w:eastAsia="Times New Roman" w:cs="Courier New"/>
          <w:sz w:val="20"/>
          <w:szCs w:val="20"/>
        </w:rPr>
        <w:tab/>
      </w:r>
      <w:r w:rsidR="007E632F" w:rsidRPr="00167985">
        <w:rPr>
          <w:rFonts w:ascii="Arial" w:eastAsia="Times New Roman" w:hAnsi="Arial" w:cs="Arial"/>
          <w:b/>
          <w:sz w:val="20"/>
          <w:szCs w:val="20"/>
        </w:rPr>
        <w:t>node -v</w:t>
      </w:r>
    </w:p>
    <w:p w14:paraId="19ED807F" w14:textId="38F50951" w:rsidR="007E632F" w:rsidRPr="00167985" w:rsidRDefault="003D7BE5" w:rsidP="003D7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Arial" w:eastAsia="Times New Roman" w:hAnsi="Arial" w:cs="Arial"/>
          <w:b/>
          <w:sz w:val="20"/>
          <w:szCs w:val="20"/>
        </w:rPr>
      </w:pPr>
      <w:r w:rsidRPr="00167985">
        <w:rPr>
          <w:rFonts w:ascii="Arial" w:eastAsia="Times New Roman" w:hAnsi="Arial" w:cs="Arial"/>
          <w:b/>
          <w:bCs/>
          <w:sz w:val="20"/>
          <w:szCs w:val="20"/>
        </w:rPr>
        <w:tab/>
      </w:r>
      <w:proofErr w:type="spellStart"/>
      <w:r w:rsidR="007E632F" w:rsidRPr="00167985">
        <w:rPr>
          <w:rFonts w:ascii="Arial" w:eastAsia="Times New Roman" w:hAnsi="Arial" w:cs="Arial"/>
          <w:b/>
          <w:sz w:val="20"/>
          <w:szCs w:val="20"/>
        </w:rPr>
        <w:t>npm</w:t>
      </w:r>
      <w:proofErr w:type="spellEnd"/>
      <w:r w:rsidR="007E632F" w:rsidRPr="00167985">
        <w:rPr>
          <w:rFonts w:ascii="Arial" w:eastAsia="Times New Roman" w:hAnsi="Arial" w:cs="Arial"/>
          <w:b/>
          <w:sz w:val="20"/>
          <w:szCs w:val="20"/>
        </w:rPr>
        <w:t xml:space="preserve"> -v</w:t>
      </w:r>
    </w:p>
    <w:p w14:paraId="47674727" w14:textId="77777777" w:rsidR="007E632F" w:rsidRPr="008555E3" w:rsidRDefault="007E632F" w:rsidP="007E632F">
      <w:pPr>
        <w:numPr>
          <w:ilvl w:val="1"/>
          <w:numId w:val="4"/>
        </w:numPr>
        <w:spacing w:before="100" w:beforeAutospacing="1" w:after="100" w:afterAutospacing="1"/>
        <w:rPr>
          <w:rFonts w:eastAsia="Times New Roman" w:cs="Times New Roman"/>
        </w:rPr>
      </w:pPr>
      <w:r w:rsidRPr="008555E3">
        <w:rPr>
          <w:rFonts w:eastAsia="Times New Roman" w:cs="Times New Roman"/>
        </w:rPr>
        <w:t xml:space="preserve">You should see the installed Node.js and </w:t>
      </w:r>
      <w:proofErr w:type="spellStart"/>
      <w:r w:rsidRPr="008555E3">
        <w:rPr>
          <w:rFonts w:eastAsia="Times New Roman" w:cs="Times New Roman"/>
        </w:rPr>
        <w:t>npm</w:t>
      </w:r>
      <w:proofErr w:type="spellEnd"/>
      <w:r w:rsidRPr="008555E3">
        <w:rPr>
          <w:rFonts w:eastAsia="Times New Roman" w:cs="Times New Roman"/>
        </w:rPr>
        <w:t xml:space="preserve"> versions displayed in the terminal.</w:t>
      </w:r>
    </w:p>
    <w:p w14:paraId="602173CA" w14:textId="17B9AFF5" w:rsidR="007E632F" w:rsidRDefault="007E632F" w:rsidP="007E632F">
      <w:pPr>
        <w:spacing w:before="100" w:beforeAutospacing="1" w:after="100" w:afterAutospacing="1"/>
        <w:rPr>
          <w:rFonts w:eastAsia="Times New Roman" w:cs="Times New Roman"/>
        </w:rPr>
      </w:pPr>
      <w:r w:rsidRPr="008555E3">
        <w:rPr>
          <w:rFonts w:eastAsia="Times New Roman" w:cs="Times New Roman"/>
        </w:rPr>
        <w:lastRenderedPageBreak/>
        <w:t>You</w:t>
      </w:r>
      <w:r w:rsidR="00D57E10">
        <w:rPr>
          <w:rFonts w:eastAsia="Times New Roman" w:cs="Times New Roman"/>
        </w:rPr>
        <w:t xml:space="preserve"> ha</w:t>
      </w:r>
      <w:r w:rsidRPr="008555E3">
        <w:rPr>
          <w:rFonts w:eastAsia="Times New Roman" w:cs="Times New Roman"/>
        </w:rPr>
        <w:t xml:space="preserve">ve now successfully installed Visual Studio Code and Node.js with </w:t>
      </w:r>
      <w:proofErr w:type="spellStart"/>
      <w:r w:rsidRPr="008555E3">
        <w:rPr>
          <w:rFonts w:eastAsia="Times New Roman" w:cs="Times New Roman"/>
        </w:rPr>
        <w:t>npm</w:t>
      </w:r>
      <w:proofErr w:type="spellEnd"/>
      <w:r w:rsidRPr="008555E3">
        <w:rPr>
          <w:rFonts w:eastAsia="Times New Roman" w:cs="Times New Roman"/>
        </w:rPr>
        <w:t>. You</w:t>
      </w:r>
      <w:r w:rsidR="00401806">
        <w:rPr>
          <w:rFonts w:eastAsia="Times New Roman" w:cs="Times New Roman"/>
        </w:rPr>
        <w:t xml:space="preserve"> a</w:t>
      </w:r>
      <w:r w:rsidRPr="008555E3">
        <w:rPr>
          <w:rFonts w:eastAsia="Times New Roman" w:cs="Times New Roman"/>
        </w:rPr>
        <w:t>re ready to start using these tools for your development projects.</w:t>
      </w:r>
    </w:p>
    <w:p w14:paraId="3A55D91B" w14:textId="61ACFD2B" w:rsidR="00BE2683" w:rsidRPr="00BE2683" w:rsidRDefault="00BE2683" w:rsidP="007E632F">
      <w:pPr>
        <w:pStyle w:val="Heading1"/>
        <w:rPr>
          <w:sz w:val="60"/>
          <w:szCs w:val="60"/>
        </w:rPr>
      </w:pPr>
    </w:p>
    <w:p w14:paraId="5D853417" w14:textId="3DF55420" w:rsidR="26E4BF93" w:rsidRDefault="26E4BF93">
      <w:r>
        <w:br w:type="page"/>
      </w:r>
    </w:p>
    <w:p w14:paraId="29D73ECB" w14:textId="12AE0DD8" w:rsidR="007E632F" w:rsidRDefault="007E632F" w:rsidP="007E632F">
      <w:pPr>
        <w:pStyle w:val="Heading1"/>
      </w:pPr>
      <w:bookmarkStart w:id="21" w:name="_Toc166065374"/>
      <w:r>
        <w:lastRenderedPageBreak/>
        <w:t>Cloning Git Repository</w:t>
      </w:r>
      <w:bookmarkStart w:id="22" w:name="_Toc1027931565"/>
      <w:bookmarkEnd w:id="21"/>
      <w:r>
        <w:br w:type="textWrapping" w:clear="all"/>
      </w:r>
      <w:bookmarkEnd w:id="22"/>
    </w:p>
    <w:p w14:paraId="352A6B95" w14:textId="772A7FEE" w:rsidR="005D1E70" w:rsidRDefault="006021DC"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sidRPr="005B1FD1">
        <w:rPr>
          <w:rFonts w:eastAsia="Times New Roman" w:cs="Times New Roman"/>
          <w:b/>
          <w:bCs/>
          <w:sz w:val="28"/>
          <w:szCs w:val="28"/>
        </w:rPr>
        <w:t xml:space="preserve">Create a folder on your </w:t>
      </w:r>
      <w:proofErr w:type="gramStart"/>
      <w:r w:rsidRPr="005B1FD1">
        <w:rPr>
          <w:rFonts w:eastAsia="Times New Roman" w:cs="Times New Roman"/>
          <w:b/>
          <w:bCs/>
          <w:sz w:val="28"/>
          <w:szCs w:val="28"/>
        </w:rPr>
        <w:t>desktop</w:t>
      </w:r>
      <w:proofErr w:type="gramEnd"/>
    </w:p>
    <w:p w14:paraId="64F1B2C8" w14:textId="395BC4EE" w:rsidR="005D1E70" w:rsidRPr="003D7BE5" w:rsidRDefault="00492556"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Right click anywhere on your screen</w:t>
      </w:r>
    </w:p>
    <w:p w14:paraId="32060B2F" w14:textId="519557C4" w:rsidR="00492556" w:rsidRPr="003D7BE5" w:rsidRDefault="00492556"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Select </w:t>
      </w:r>
      <w:r w:rsidRPr="00360AC5">
        <w:rPr>
          <w:rFonts w:eastAsia="Times New Roman" w:cs="Times New Roman"/>
          <w:i/>
        </w:rPr>
        <w:t>New</w:t>
      </w:r>
      <w:r w:rsidR="00C80E9A" w:rsidRPr="003D7BE5">
        <w:rPr>
          <w:rFonts w:eastAsia="Times New Roman" w:cs="Times New Roman"/>
        </w:rPr>
        <w:t xml:space="preserve"> and then </w:t>
      </w:r>
      <w:proofErr w:type="gramStart"/>
      <w:r w:rsidR="00C80E9A" w:rsidRPr="00360AC5">
        <w:rPr>
          <w:rFonts w:eastAsia="Times New Roman" w:cs="Times New Roman"/>
          <w:i/>
        </w:rPr>
        <w:t>Folder</w:t>
      </w:r>
      <w:proofErr w:type="gramEnd"/>
    </w:p>
    <w:p w14:paraId="7D9C3B54" w14:textId="3C07D30F" w:rsidR="006021DC" w:rsidRDefault="006021DC" w:rsidP="007E632F">
      <w:pPr>
        <w:spacing w:before="100" w:beforeAutospacing="1" w:after="100" w:afterAutospacing="1"/>
        <w:rPr>
          <w:rFonts w:eastAsia="Times New Roman" w:cs="Times New Roman"/>
          <w:b/>
          <w:bCs/>
          <w:sz w:val="28"/>
          <w:szCs w:val="28"/>
        </w:rPr>
      </w:pPr>
      <w:r>
        <w:rPr>
          <w:rFonts w:eastAsia="Times New Roman" w:cs="Times New Roman"/>
          <w:b/>
          <w:bCs/>
          <w:sz w:val="28"/>
          <w:szCs w:val="28"/>
        </w:rPr>
        <w:t xml:space="preserve"> </w:t>
      </w:r>
    </w:p>
    <w:p w14:paraId="4113BE61" w14:textId="39183E5C" w:rsidR="00443FC5" w:rsidRDefault="007E632F"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sidRPr="005B1FD1">
        <w:rPr>
          <w:rFonts w:eastAsia="Times New Roman" w:cs="Times New Roman"/>
          <w:b/>
          <w:bCs/>
          <w:sz w:val="28"/>
          <w:szCs w:val="28"/>
        </w:rPr>
        <w:t xml:space="preserve">Open </w:t>
      </w:r>
      <w:r w:rsidR="00443FC5" w:rsidRPr="005B1FD1">
        <w:rPr>
          <w:rFonts w:eastAsia="Times New Roman" w:cs="Times New Roman"/>
          <w:b/>
          <w:bCs/>
          <w:sz w:val="28"/>
          <w:szCs w:val="28"/>
        </w:rPr>
        <w:t>VSCode:</w:t>
      </w:r>
    </w:p>
    <w:p w14:paraId="33ECFD13" w14:textId="77777777" w:rsidR="0019262D" w:rsidRPr="00360AC5" w:rsidRDefault="0019262D" w:rsidP="000D0C5B">
      <w:pPr>
        <w:pStyle w:val="ListParagraph"/>
        <w:numPr>
          <w:ilvl w:val="1"/>
          <w:numId w:val="11"/>
        </w:numPr>
        <w:spacing w:before="100" w:beforeAutospacing="1" w:after="100" w:afterAutospacing="1" w:line="360" w:lineRule="auto"/>
        <w:ind w:firstLineChars="0"/>
        <w:rPr>
          <w:rFonts w:eastAsia="Times New Roman" w:cs="Times New Roman"/>
          <w:i/>
        </w:rPr>
      </w:pPr>
      <w:r w:rsidRPr="003D7BE5">
        <w:rPr>
          <w:rFonts w:eastAsia="Times New Roman" w:cs="Times New Roman"/>
        </w:rPr>
        <w:t xml:space="preserve">Click on </w:t>
      </w:r>
      <w:r w:rsidRPr="00360AC5">
        <w:rPr>
          <w:rFonts w:eastAsia="Times New Roman" w:cs="Times New Roman"/>
          <w:i/>
        </w:rPr>
        <w:t>File</w:t>
      </w:r>
    </w:p>
    <w:p w14:paraId="20564550" w14:textId="77777777" w:rsidR="0019262D" w:rsidRPr="003D7BE5" w:rsidRDefault="00856E88"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Open </w:t>
      </w:r>
      <w:r w:rsidR="00A61EC4" w:rsidRPr="003D7BE5">
        <w:rPr>
          <w:rFonts w:eastAsia="Times New Roman" w:cs="Times New Roman"/>
        </w:rPr>
        <w:t xml:space="preserve">the </w:t>
      </w:r>
      <w:r w:rsidR="00455C34" w:rsidRPr="003D7BE5">
        <w:rPr>
          <w:rFonts w:eastAsia="Times New Roman" w:cs="Times New Roman"/>
        </w:rPr>
        <w:t>F</w:t>
      </w:r>
      <w:r w:rsidR="00A61EC4" w:rsidRPr="003D7BE5">
        <w:rPr>
          <w:rFonts w:eastAsia="Times New Roman" w:cs="Times New Roman"/>
        </w:rPr>
        <w:t xml:space="preserve">older you created in step </w:t>
      </w:r>
      <w:proofErr w:type="gramStart"/>
      <w:r w:rsidR="00A61EC4" w:rsidRPr="003D7BE5">
        <w:rPr>
          <w:rFonts w:eastAsia="Times New Roman" w:cs="Times New Roman"/>
        </w:rPr>
        <w:t>1</w:t>
      </w:r>
      <w:proofErr w:type="gramEnd"/>
      <w:r w:rsidR="00A61EC4" w:rsidRPr="003D7BE5">
        <w:rPr>
          <w:rFonts w:eastAsia="Times New Roman" w:cs="Times New Roman"/>
        </w:rPr>
        <w:t xml:space="preserve"> </w:t>
      </w:r>
    </w:p>
    <w:p w14:paraId="5229B7B9" w14:textId="30C82C5E" w:rsidR="00443FC5" w:rsidRPr="003D7BE5" w:rsidRDefault="006021DC"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On the top left </w:t>
      </w:r>
      <w:r w:rsidR="00BC2842" w:rsidRPr="003D7BE5">
        <w:rPr>
          <w:rFonts w:eastAsia="Times New Roman" w:cs="Times New Roman"/>
        </w:rPr>
        <w:t xml:space="preserve">corner find the three dots </w:t>
      </w:r>
      <w:r w:rsidR="001C7EB4" w:rsidRPr="003D7BE5">
        <w:rPr>
          <w:rFonts w:eastAsia="Times New Roman" w:cs="Times New Roman"/>
        </w:rPr>
        <w:t>or find Terminal</w:t>
      </w:r>
    </w:p>
    <w:p w14:paraId="58988E92" w14:textId="799FEE38" w:rsidR="001C7EB4" w:rsidRPr="003D7BE5" w:rsidRDefault="001C7EB4" w:rsidP="000D0C5B">
      <w:pPr>
        <w:pStyle w:val="ListParagraph"/>
        <w:numPr>
          <w:ilvl w:val="1"/>
          <w:numId w:val="11"/>
        </w:numPr>
        <w:spacing w:before="100" w:beforeAutospacing="1" w:after="100" w:afterAutospacing="1" w:line="360" w:lineRule="auto"/>
        <w:ind w:firstLineChars="0"/>
        <w:rPr>
          <w:rFonts w:eastAsia="Times New Roman" w:cs="Times New Roman"/>
        </w:rPr>
      </w:pPr>
      <w:r w:rsidRPr="003D7BE5">
        <w:rPr>
          <w:rFonts w:eastAsia="Times New Roman" w:cs="Times New Roman"/>
        </w:rPr>
        <w:t xml:space="preserve">Select </w:t>
      </w:r>
      <w:r w:rsidR="0038524F" w:rsidRPr="00360AC5">
        <w:rPr>
          <w:rFonts w:eastAsia="Times New Roman" w:cs="Times New Roman"/>
          <w:i/>
        </w:rPr>
        <w:t>New Terminal</w:t>
      </w:r>
    </w:p>
    <w:p w14:paraId="23180B2C" w14:textId="77777777" w:rsidR="008E7F8D" w:rsidRPr="008E7F8D" w:rsidRDefault="008E7F8D" w:rsidP="008E7F8D">
      <w:pPr>
        <w:spacing w:before="100" w:beforeAutospacing="1" w:after="100" w:afterAutospacing="1"/>
        <w:ind w:left="1080"/>
        <w:rPr>
          <w:rFonts w:eastAsia="Times New Roman" w:cs="Times New Roman"/>
          <w:b/>
          <w:bCs/>
          <w:sz w:val="28"/>
          <w:szCs w:val="28"/>
        </w:rPr>
      </w:pPr>
    </w:p>
    <w:p w14:paraId="0C225320" w14:textId="1E1D4600" w:rsidR="00AC453E" w:rsidRDefault="000F12E7" w:rsidP="000D0C5B">
      <w:pPr>
        <w:pStyle w:val="ListParagraph"/>
        <w:numPr>
          <w:ilvl w:val="0"/>
          <w:numId w:val="11"/>
        </w:numPr>
        <w:spacing w:before="100" w:beforeAutospacing="1" w:after="100" w:afterAutospacing="1" w:line="360" w:lineRule="auto"/>
        <w:ind w:firstLineChars="0"/>
        <w:rPr>
          <w:rFonts w:eastAsia="Times New Roman" w:cs="Times New Roman"/>
          <w:b/>
          <w:bCs/>
          <w:sz w:val="28"/>
          <w:szCs w:val="28"/>
        </w:rPr>
      </w:pPr>
      <w:r>
        <w:rPr>
          <w:rFonts w:eastAsia="Times New Roman" w:cs="Times New Roman"/>
          <w:b/>
          <w:bCs/>
          <w:sz w:val="28"/>
          <w:szCs w:val="28"/>
        </w:rPr>
        <w:t>Clone the Repository:</w:t>
      </w:r>
    </w:p>
    <w:p w14:paraId="6CE09B43" w14:textId="647430CD" w:rsidR="000F12E7" w:rsidRDefault="000F12E7" w:rsidP="000D0C5B">
      <w:pPr>
        <w:numPr>
          <w:ilvl w:val="1"/>
          <w:numId w:val="11"/>
        </w:numPr>
        <w:spacing w:before="100" w:beforeAutospacing="1" w:after="100" w:afterAutospacing="1" w:line="360" w:lineRule="auto"/>
        <w:rPr>
          <w:rFonts w:eastAsia="Times New Roman" w:cs="Times New Roman"/>
        </w:rPr>
      </w:pPr>
      <w:r w:rsidRPr="008555E3">
        <w:rPr>
          <w:rFonts w:eastAsia="Times New Roman" w:cs="Times New Roman"/>
        </w:rPr>
        <w:t>Use the command</w:t>
      </w:r>
      <w:r w:rsidR="00CF6F8F">
        <w:rPr>
          <w:rFonts w:eastAsia="Times New Roman" w:cs="Times New Roman"/>
        </w:rPr>
        <w:t xml:space="preserve"> below in the terminal</w:t>
      </w:r>
      <w:r>
        <w:rPr>
          <w:rFonts w:eastAsia="Times New Roman" w:cs="Times New Roman"/>
        </w:rPr>
        <w:t xml:space="preserve">:  </w:t>
      </w:r>
    </w:p>
    <w:p w14:paraId="4F5E6E74" w14:textId="71D32DB7" w:rsidR="000F12E7" w:rsidRDefault="000F12E7" w:rsidP="000D0C5B">
      <w:pPr>
        <w:pStyle w:val="ListParagraph"/>
        <w:spacing w:before="100" w:beforeAutospacing="1" w:after="100" w:afterAutospacing="1" w:line="360" w:lineRule="auto"/>
        <w:ind w:left="720" w:firstLineChars="0" w:firstLine="720"/>
        <w:rPr>
          <w:rFonts w:eastAsia="Times New Roman" w:cs="Courier New"/>
          <w:i/>
          <w:iCs/>
          <w:sz w:val="20"/>
          <w:szCs w:val="20"/>
        </w:rPr>
      </w:pPr>
      <w:r w:rsidRPr="000F12E7">
        <w:rPr>
          <w:rFonts w:eastAsia="Times New Roman" w:cs="Courier New"/>
          <w:i/>
          <w:iCs/>
          <w:sz w:val="20"/>
          <w:szCs w:val="20"/>
        </w:rPr>
        <w:t xml:space="preserve">git clone </w:t>
      </w:r>
      <w:hyperlink r:id="rId15" w:history="1">
        <w:r w:rsidR="00E569A0" w:rsidRPr="004E4DC7">
          <w:rPr>
            <w:rStyle w:val="Hyperlink"/>
            <w:rFonts w:eastAsia="Times New Roman" w:cs="Courier New"/>
            <w:i/>
            <w:iCs/>
            <w:sz w:val="20"/>
            <w:szCs w:val="20"/>
          </w:rPr>
          <w:t>https://github.com/htmw/2024S-Med-X.git</w:t>
        </w:r>
      </w:hyperlink>
      <w:r w:rsidR="00E569A0">
        <w:rPr>
          <w:rFonts w:eastAsia="Times New Roman" w:cs="Courier New"/>
          <w:i/>
          <w:iCs/>
          <w:sz w:val="20"/>
          <w:szCs w:val="20"/>
        </w:rPr>
        <w:t xml:space="preserve"> . </w:t>
      </w:r>
    </w:p>
    <w:p w14:paraId="50227C22" w14:textId="08351D9C" w:rsidR="00E569A0" w:rsidRPr="008B7075" w:rsidRDefault="00E569A0" w:rsidP="000D0C5B">
      <w:pPr>
        <w:pStyle w:val="ListParagraph"/>
        <w:spacing w:before="100" w:beforeAutospacing="1" w:after="100" w:afterAutospacing="1" w:line="360" w:lineRule="auto"/>
        <w:ind w:left="720" w:firstLineChars="0" w:firstLine="720"/>
        <w:rPr>
          <w:rFonts w:ascii="Calibri" w:eastAsia="Calibri" w:hAnsi="Calibri" w:cs="Calibri"/>
          <w:sz w:val="32"/>
          <w:szCs w:val="32"/>
          <w:highlight w:val="yellow"/>
        </w:rPr>
      </w:pPr>
      <w:r w:rsidRPr="50D571C0">
        <w:rPr>
          <w:rFonts w:ascii="Calibri" w:eastAsia="Calibri" w:hAnsi="Calibri" w:cs="Calibri"/>
          <w:highlight w:val="yellow"/>
        </w:rPr>
        <w:t>*Do not forget to include the period</w:t>
      </w:r>
      <w:r w:rsidRPr="50D571C0">
        <w:rPr>
          <w:rFonts w:ascii="Calibri" w:eastAsia="Calibri" w:hAnsi="Calibri" w:cs="Calibri"/>
        </w:rPr>
        <w:t xml:space="preserve"> </w:t>
      </w:r>
    </w:p>
    <w:p w14:paraId="540B10A5" w14:textId="1173B349" w:rsidR="00B542F0" w:rsidRDefault="00B542F0" w:rsidP="26E4BF93">
      <w:pPr>
        <w:spacing w:beforeAutospacing="1" w:afterAutospacing="1"/>
        <w:ind w:left="1440"/>
        <w:rPr>
          <w:rFonts w:eastAsia="Times New Roman" w:cs="Times New Roman"/>
        </w:rPr>
      </w:pPr>
    </w:p>
    <w:p w14:paraId="59F79D63" w14:textId="6AD80B48" w:rsidR="007E632F" w:rsidRPr="008555E3" w:rsidRDefault="001C3721" w:rsidP="007E632F">
      <w:r>
        <w:t>You</w:t>
      </w:r>
      <w:r w:rsidR="007E632F" w:rsidRPr="008555E3">
        <w:t xml:space="preserve"> have successfully cloned the Git repository. </w:t>
      </w:r>
    </w:p>
    <w:p w14:paraId="1A3DE708" w14:textId="77777777" w:rsidR="003E51BC" w:rsidRDefault="003E51BC" w:rsidP="001345E1"/>
    <w:p w14:paraId="26409079" w14:textId="77777777" w:rsidR="003E51BC" w:rsidRPr="00BE2683" w:rsidRDefault="003E51BC" w:rsidP="001345E1">
      <w:pPr>
        <w:rPr>
          <w:sz w:val="60"/>
          <w:szCs w:val="60"/>
        </w:rPr>
      </w:pPr>
    </w:p>
    <w:p w14:paraId="196DCB40" w14:textId="6C163E55" w:rsidR="26E4BF93" w:rsidRDefault="26E4BF93" w:rsidP="26E4BF93"/>
    <w:p w14:paraId="206502B8" w14:textId="5FB614C6" w:rsidR="26E4BF93" w:rsidRDefault="26E4BF93">
      <w:r>
        <w:br w:type="page"/>
      </w:r>
    </w:p>
    <w:p w14:paraId="07707613" w14:textId="623F0B2F" w:rsidR="003E51BC" w:rsidRPr="00FD749E" w:rsidRDefault="003E51BC" w:rsidP="003E51BC">
      <w:pPr>
        <w:pStyle w:val="Heading1"/>
        <w:rPr>
          <w:sz w:val="30"/>
          <w:szCs w:val="30"/>
        </w:rPr>
      </w:pPr>
      <w:bookmarkStart w:id="23" w:name="_Toc166065375"/>
      <w:r>
        <w:lastRenderedPageBreak/>
        <w:t>Firebase</w:t>
      </w:r>
      <w:bookmarkStart w:id="24" w:name="_Toc180679647"/>
      <w:bookmarkEnd w:id="23"/>
      <w:r>
        <w:br w:type="textWrapping" w:clear="all"/>
      </w:r>
      <w:bookmarkEnd w:id="24"/>
    </w:p>
    <w:p w14:paraId="006E6D61" w14:textId="7DC74927" w:rsidR="003E51BC" w:rsidRDefault="003E51BC" w:rsidP="006A11C8">
      <w:pPr>
        <w:pStyle w:val="ListParagraph"/>
        <w:numPr>
          <w:ilvl w:val="0"/>
          <w:numId w:val="13"/>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Login to Firebase and use your credentials or create an account:</w:t>
      </w:r>
    </w:p>
    <w:p w14:paraId="20A9B576" w14:textId="77A05B2D" w:rsidR="009F418D" w:rsidRPr="006A11C8" w:rsidRDefault="003E51BC" w:rsidP="009F418D">
      <w:pPr>
        <w:pStyle w:val="ListParagraph"/>
        <w:numPr>
          <w:ilvl w:val="1"/>
          <w:numId w:val="13"/>
        </w:numPr>
        <w:ind w:firstLineChars="0"/>
        <w:rPr>
          <w:rFonts w:eastAsia="Times New Roman" w:cs="Times New Roman"/>
        </w:rPr>
      </w:pPr>
      <w:r w:rsidRPr="006A11C8">
        <w:rPr>
          <w:rFonts w:eastAsia="Times New Roman" w:cs="Times New Roman"/>
        </w:rPr>
        <w:t>Visit the Firebase website</w:t>
      </w:r>
      <w:r w:rsidR="007F4CD4" w:rsidRPr="006A11C8">
        <w:rPr>
          <w:rFonts w:eastAsia="Times New Roman" w:cs="Times New Roman"/>
        </w:rPr>
        <w:t xml:space="preserve"> at  </w:t>
      </w:r>
      <w:hyperlink r:id="rId16" w:history="1">
        <w:r w:rsidR="007F4CD4" w:rsidRPr="006A11C8">
          <w:rPr>
            <w:rStyle w:val="Hyperlink"/>
            <w:rFonts w:eastAsia="Times New Roman" w:cs="Times New Roman"/>
          </w:rPr>
          <w:t>https://console.firebase.google.com/</w:t>
        </w:r>
      </w:hyperlink>
      <w:r w:rsidR="007F4CD4" w:rsidRPr="006A11C8">
        <w:rPr>
          <w:rFonts w:eastAsia="Times New Roman" w:cs="Times New Roman"/>
        </w:rPr>
        <w:t xml:space="preserve"> </w:t>
      </w:r>
    </w:p>
    <w:p w14:paraId="15C91E44" w14:textId="77777777" w:rsidR="009F418D" w:rsidRPr="009F418D" w:rsidRDefault="009F418D" w:rsidP="009F418D">
      <w:pPr>
        <w:pStyle w:val="ListParagraph"/>
        <w:ind w:left="1440" w:firstLineChars="0" w:firstLine="0"/>
        <w:rPr>
          <w:rFonts w:eastAsia="Times New Roman" w:cs="Times New Roman"/>
          <w:b/>
          <w:bCs/>
        </w:rPr>
      </w:pPr>
    </w:p>
    <w:p w14:paraId="401E36E2" w14:textId="4F467D9C" w:rsidR="00410E96" w:rsidRPr="006A11C8" w:rsidRDefault="00410E96" w:rsidP="006A11C8">
      <w:pPr>
        <w:pStyle w:val="ListParagraph"/>
        <w:numPr>
          <w:ilvl w:val="0"/>
          <w:numId w:val="13"/>
        </w:numPr>
        <w:spacing w:line="276" w:lineRule="auto"/>
        <w:ind w:firstLineChars="0"/>
        <w:rPr>
          <w:b/>
          <w:sz w:val="28"/>
          <w:szCs w:val="28"/>
        </w:rPr>
      </w:pPr>
      <w:r w:rsidRPr="006A11C8">
        <w:rPr>
          <w:b/>
          <w:sz w:val="28"/>
          <w:szCs w:val="28"/>
        </w:rPr>
        <w:t xml:space="preserve">Create your own Firebase project and </w:t>
      </w:r>
      <w:r w:rsidR="00CE2E59" w:rsidRPr="006A11C8">
        <w:rPr>
          <w:b/>
          <w:sz w:val="28"/>
          <w:szCs w:val="28"/>
        </w:rPr>
        <w:t>locate your web app’s Firebase configuration</w:t>
      </w:r>
      <w:r w:rsidR="006A11C8">
        <w:rPr>
          <w:b/>
          <w:bCs/>
          <w:sz w:val="28"/>
          <w:szCs w:val="28"/>
        </w:rPr>
        <w:t>:</w:t>
      </w:r>
    </w:p>
    <w:p w14:paraId="72E78C09" w14:textId="27DE19A2" w:rsidR="00410E96" w:rsidRPr="00360AC5" w:rsidRDefault="00484F8A" w:rsidP="00FD749E">
      <w:pPr>
        <w:pStyle w:val="ListParagraph"/>
        <w:numPr>
          <w:ilvl w:val="1"/>
          <w:numId w:val="13"/>
        </w:numPr>
        <w:spacing w:line="360" w:lineRule="auto"/>
        <w:ind w:firstLineChars="0"/>
        <w:rPr>
          <w:i/>
        </w:rPr>
      </w:pPr>
      <w:r w:rsidRPr="00AC37C4">
        <w:t xml:space="preserve">Select </w:t>
      </w:r>
      <w:r w:rsidRPr="00360AC5">
        <w:rPr>
          <w:i/>
        </w:rPr>
        <w:t>Add Project</w:t>
      </w:r>
    </w:p>
    <w:p w14:paraId="667CE182" w14:textId="2DF7F94A" w:rsidR="00484F8A" w:rsidRDefault="00484F8A" w:rsidP="00FD749E">
      <w:pPr>
        <w:pStyle w:val="ListParagraph"/>
        <w:numPr>
          <w:ilvl w:val="1"/>
          <w:numId w:val="13"/>
        </w:numPr>
        <w:spacing w:line="360" w:lineRule="auto"/>
        <w:ind w:firstLineChars="0"/>
      </w:pPr>
      <w:r w:rsidRPr="00AC37C4">
        <w:t>Enter your Project Name</w:t>
      </w:r>
    </w:p>
    <w:p w14:paraId="6F02B1EA" w14:textId="30ADB240" w:rsidR="00195492" w:rsidRDefault="00195492" w:rsidP="00FD749E">
      <w:pPr>
        <w:pStyle w:val="ListParagraph"/>
        <w:numPr>
          <w:ilvl w:val="1"/>
          <w:numId w:val="13"/>
        </w:numPr>
        <w:spacing w:line="360" w:lineRule="auto"/>
        <w:ind w:firstLineChars="0"/>
      </w:pPr>
      <w:r>
        <w:t xml:space="preserve">Follow the </w:t>
      </w:r>
      <w:r w:rsidR="009E3C9D">
        <w:t>F</w:t>
      </w:r>
      <w:r>
        <w:t xml:space="preserve">irebase </w:t>
      </w:r>
      <w:proofErr w:type="gramStart"/>
      <w:r>
        <w:t>instructions</w:t>
      </w:r>
      <w:proofErr w:type="gramEnd"/>
    </w:p>
    <w:p w14:paraId="696B66C2" w14:textId="457EA460" w:rsidR="00580854" w:rsidRDefault="00580854" w:rsidP="00FD749E">
      <w:pPr>
        <w:pStyle w:val="ListParagraph"/>
        <w:numPr>
          <w:ilvl w:val="1"/>
          <w:numId w:val="13"/>
        </w:numPr>
        <w:spacing w:line="360" w:lineRule="auto"/>
        <w:ind w:firstLineChars="0"/>
      </w:pPr>
      <w:r>
        <w:t xml:space="preserve">Locate your </w:t>
      </w:r>
      <w:r w:rsidR="00646ACE">
        <w:t>firebase Config file by:</w:t>
      </w:r>
    </w:p>
    <w:p w14:paraId="14A3C680" w14:textId="77777777" w:rsidR="00CE2E59" w:rsidRDefault="00603A7A" w:rsidP="00FD749E">
      <w:pPr>
        <w:pStyle w:val="ListParagraph"/>
        <w:numPr>
          <w:ilvl w:val="2"/>
          <w:numId w:val="13"/>
        </w:numPr>
        <w:spacing w:line="360" w:lineRule="auto"/>
        <w:ind w:firstLineChars="0"/>
      </w:pPr>
      <w:r>
        <w:t xml:space="preserve">Click on </w:t>
      </w:r>
      <w:r w:rsidRPr="00360AC5">
        <w:rPr>
          <w:i/>
        </w:rPr>
        <w:t>Web Icon</w:t>
      </w:r>
    </w:p>
    <w:p w14:paraId="3B35D614" w14:textId="77777777" w:rsidR="00CE2E59" w:rsidRDefault="00603A7A" w:rsidP="00FD749E">
      <w:pPr>
        <w:pStyle w:val="ListParagraph"/>
        <w:numPr>
          <w:ilvl w:val="2"/>
          <w:numId w:val="13"/>
        </w:numPr>
        <w:spacing w:line="360" w:lineRule="auto"/>
        <w:ind w:firstLineChars="0"/>
      </w:pPr>
      <w:r>
        <w:t xml:space="preserve">Create an App </w:t>
      </w:r>
      <w:proofErr w:type="gramStart"/>
      <w:r>
        <w:t>nickname</w:t>
      </w:r>
      <w:proofErr w:type="gramEnd"/>
    </w:p>
    <w:p w14:paraId="7C89EBEA" w14:textId="717CE07D" w:rsidR="001266B6" w:rsidRDefault="00603A7A" w:rsidP="00FD749E">
      <w:pPr>
        <w:pStyle w:val="ListParagraph"/>
        <w:numPr>
          <w:ilvl w:val="2"/>
          <w:numId w:val="13"/>
        </w:numPr>
        <w:spacing w:line="360" w:lineRule="auto"/>
        <w:ind w:firstLineChars="0"/>
      </w:pPr>
      <w:r>
        <w:t xml:space="preserve">Click on </w:t>
      </w:r>
      <w:r w:rsidRPr="00360AC5">
        <w:rPr>
          <w:i/>
        </w:rPr>
        <w:t xml:space="preserve">Register </w:t>
      </w:r>
      <w:proofErr w:type="gramStart"/>
      <w:r w:rsidRPr="00360AC5">
        <w:rPr>
          <w:i/>
        </w:rPr>
        <w:t>app</w:t>
      </w:r>
      <w:proofErr w:type="gramEnd"/>
    </w:p>
    <w:p w14:paraId="060EB031" w14:textId="0F7E1665" w:rsidR="001266B6" w:rsidRDefault="001266B6" w:rsidP="004E6A2E"/>
    <w:p w14:paraId="042E7198" w14:textId="40D37BD9" w:rsidR="009B5580" w:rsidRPr="006A11C8" w:rsidRDefault="009B5580" w:rsidP="00FD749E">
      <w:pPr>
        <w:pStyle w:val="ListParagraph"/>
        <w:numPr>
          <w:ilvl w:val="0"/>
          <w:numId w:val="13"/>
        </w:numPr>
        <w:spacing w:line="276" w:lineRule="auto"/>
        <w:ind w:firstLineChars="0"/>
        <w:rPr>
          <w:b/>
          <w:sz w:val="28"/>
          <w:szCs w:val="28"/>
        </w:rPr>
      </w:pPr>
      <w:r w:rsidRPr="006A11C8">
        <w:rPr>
          <w:b/>
          <w:sz w:val="28"/>
          <w:szCs w:val="28"/>
        </w:rPr>
        <w:t xml:space="preserve">Return to VSCode and </w:t>
      </w:r>
      <w:r w:rsidR="00117973" w:rsidRPr="006A11C8">
        <w:rPr>
          <w:b/>
          <w:sz w:val="28"/>
          <w:szCs w:val="28"/>
        </w:rPr>
        <w:t>locate the firebase.js</w:t>
      </w:r>
      <w:r w:rsidR="00FA12D9">
        <w:rPr>
          <w:b/>
          <w:bCs/>
          <w:sz w:val="28"/>
          <w:szCs w:val="28"/>
        </w:rPr>
        <w:t>:</w:t>
      </w:r>
    </w:p>
    <w:p w14:paraId="70A66B86" w14:textId="7D8360F9" w:rsidR="00484F8A" w:rsidRPr="00AF35A4" w:rsidRDefault="009B5580" w:rsidP="00FD749E">
      <w:pPr>
        <w:pStyle w:val="ListParagraph"/>
        <w:numPr>
          <w:ilvl w:val="1"/>
          <w:numId w:val="13"/>
        </w:numPr>
        <w:spacing w:line="360" w:lineRule="auto"/>
        <w:ind w:firstLineChars="0"/>
      </w:pPr>
      <w:r w:rsidRPr="00AF35A4">
        <w:t xml:space="preserve"> </w:t>
      </w:r>
      <w:r w:rsidR="00800943" w:rsidRPr="00AF35A4">
        <w:t>Copy and paste your own firebase Confi</w:t>
      </w:r>
      <w:r w:rsidR="00AF35A4" w:rsidRPr="00AF35A4">
        <w:t>g APIs</w:t>
      </w:r>
    </w:p>
    <w:p w14:paraId="7DB74B9A" w14:textId="22D540A8" w:rsidR="007D6778" w:rsidRPr="00487AAD" w:rsidRDefault="00487AAD" w:rsidP="00487AAD">
      <w:pPr>
        <w:ind w:left="1080"/>
        <w:rPr>
          <w:sz w:val="28"/>
          <w:szCs w:val="28"/>
        </w:rPr>
      </w:pPr>
      <w:r w:rsidRPr="00487AAD">
        <w:rPr>
          <w:noProof/>
          <w:sz w:val="28"/>
          <w:szCs w:val="28"/>
        </w:rPr>
        <w:drawing>
          <wp:inline distT="0" distB="0" distL="0" distR="0" wp14:anchorId="313367F6" wp14:editId="5FFD1122">
            <wp:extent cx="4602480" cy="3464153"/>
            <wp:effectExtent l="0" t="0" r="7620" b="3175"/>
            <wp:docPr id="4346379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37994" name="Picture 1" descr="A screen shot of a computer program&#10;&#10;Description automatically generated"/>
                    <pic:cNvPicPr/>
                  </pic:nvPicPr>
                  <pic:blipFill>
                    <a:blip r:embed="rId17"/>
                    <a:stretch>
                      <a:fillRect/>
                    </a:stretch>
                  </pic:blipFill>
                  <pic:spPr>
                    <a:xfrm>
                      <a:off x="0" y="0"/>
                      <a:ext cx="4604789" cy="3465891"/>
                    </a:xfrm>
                    <a:prstGeom prst="rect">
                      <a:avLst/>
                    </a:prstGeom>
                  </pic:spPr>
                </pic:pic>
              </a:graphicData>
            </a:graphic>
          </wp:inline>
        </w:drawing>
      </w:r>
    </w:p>
    <w:p w14:paraId="5410EC13" w14:textId="77777777" w:rsidR="00FA12D9" w:rsidRPr="00860FB0" w:rsidRDefault="00FA12D9" w:rsidP="00FA12D9">
      <w:pPr>
        <w:rPr>
          <w:sz w:val="40"/>
          <w:szCs w:val="40"/>
        </w:rPr>
      </w:pPr>
    </w:p>
    <w:p w14:paraId="32D583F4" w14:textId="223EFA96" w:rsidR="000D3926" w:rsidRPr="002B386F" w:rsidRDefault="009F418D" w:rsidP="00844E86">
      <w:pPr>
        <w:pStyle w:val="ListParagraph"/>
        <w:numPr>
          <w:ilvl w:val="0"/>
          <w:numId w:val="13"/>
        </w:numPr>
        <w:spacing w:before="100" w:beforeAutospacing="1" w:after="100" w:afterAutospacing="1" w:line="276" w:lineRule="auto"/>
        <w:ind w:firstLineChars="0"/>
        <w:rPr>
          <w:rFonts w:eastAsia="Times New Roman" w:cs="Times New Roman"/>
          <w:b/>
          <w:bCs/>
          <w:sz w:val="28"/>
          <w:szCs w:val="28"/>
        </w:rPr>
      </w:pPr>
      <w:r w:rsidRPr="002B386F">
        <w:rPr>
          <w:rFonts w:eastAsia="Times New Roman" w:cs="Times New Roman"/>
          <w:b/>
          <w:bCs/>
          <w:sz w:val="28"/>
          <w:szCs w:val="28"/>
        </w:rPr>
        <w:lastRenderedPageBreak/>
        <w:t>Create the tables in Firebase</w:t>
      </w:r>
      <w:r w:rsidR="00FA12D9">
        <w:rPr>
          <w:rFonts w:eastAsia="Times New Roman" w:cs="Times New Roman"/>
          <w:b/>
          <w:bCs/>
          <w:sz w:val="28"/>
          <w:szCs w:val="28"/>
        </w:rPr>
        <w:t>:</w:t>
      </w:r>
    </w:p>
    <w:p w14:paraId="4EDAD36C" w14:textId="6B75771C" w:rsidR="007F4CD4" w:rsidRPr="00FA12D9" w:rsidRDefault="002B386F"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Build</w:t>
      </w:r>
    </w:p>
    <w:p w14:paraId="5DE498BE" w14:textId="31A7DEA8" w:rsidR="002B386F" w:rsidRPr="00FA12D9" w:rsidRDefault="002B386F"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Select </w:t>
      </w:r>
      <w:proofErr w:type="spellStart"/>
      <w:r w:rsidR="00FA0920" w:rsidRPr="00FA12D9">
        <w:rPr>
          <w:rFonts w:eastAsia="Times New Roman" w:cs="Times New Roman"/>
          <w:i/>
        </w:rPr>
        <w:t>Firestore</w:t>
      </w:r>
      <w:proofErr w:type="spellEnd"/>
      <w:r w:rsidR="00FA0920" w:rsidRPr="00FA12D9">
        <w:rPr>
          <w:rFonts w:eastAsia="Times New Roman" w:cs="Times New Roman"/>
          <w:i/>
        </w:rPr>
        <w:t xml:space="preserve"> Database</w:t>
      </w:r>
    </w:p>
    <w:p w14:paraId="42BFDE33" w14:textId="4E17FF12" w:rsidR="002D61BB" w:rsidRPr="00FA12D9" w:rsidRDefault="002D61BB"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 xml:space="preserve">Create </w:t>
      </w:r>
      <w:proofErr w:type="gramStart"/>
      <w:r w:rsidRPr="00FA12D9">
        <w:rPr>
          <w:rFonts w:eastAsia="Times New Roman" w:cs="Times New Roman"/>
          <w:i/>
        </w:rPr>
        <w:t>database</w:t>
      </w:r>
      <w:proofErr w:type="gramEnd"/>
    </w:p>
    <w:p w14:paraId="79EAC8FF" w14:textId="4D726DB4" w:rsidR="00047276" w:rsidRPr="00FA12D9" w:rsidRDefault="00047276"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w:t>
      </w:r>
      <w:r w:rsidRPr="00FA12D9">
        <w:rPr>
          <w:rFonts w:eastAsia="Times New Roman" w:cs="Times New Roman"/>
          <w:i/>
        </w:rPr>
        <w:t>Next</w:t>
      </w:r>
    </w:p>
    <w:p w14:paraId="1AF8353F" w14:textId="6E5DFAF8" w:rsidR="003D118D" w:rsidRPr="00FA12D9" w:rsidRDefault="003D118D"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Select </w:t>
      </w:r>
      <w:r w:rsidRPr="00FA12D9">
        <w:rPr>
          <w:rFonts w:eastAsia="Times New Roman" w:cs="Times New Roman"/>
          <w:i/>
        </w:rPr>
        <w:t>Start</w:t>
      </w:r>
      <w:r w:rsidRPr="00FA12D9">
        <w:rPr>
          <w:rFonts w:eastAsia="Times New Roman" w:cs="Times New Roman"/>
        </w:rPr>
        <w:t xml:space="preserve"> in production </w:t>
      </w:r>
      <w:proofErr w:type="gramStart"/>
      <w:r w:rsidRPr="00FA12D9">
        <w:rPr>
          <w:rFonts w:eastAsia="Times New Roman" w:cs="Times New Roman"/>
        </w:rPr>
        <w:t>mode</w:t>
      </w:r>
      <w:proofErr w:type="gramEnd"/>
    </w:p>
    <w:p w14:paraId="7A0BEDD7" w14:textId="3CC21EFF" w:rsidR="003D118D" w:rsidRPr="00FA12D9" w:rsidRDefault="000433DD" w:rsidP="00844E86">
      <w:pPr>
        <w:pStyle w:val="ListParagraph"/>
        <w:numPr>
          <w:ilvl w:val="1"/>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Click </w:t>
      </w:r>
      <w:r w:rsidRPr="00FA12D9">
        <w:rPr>
          <w:rFonts w:eastAsia="Times New Roman" w:cs="Times New Roman"/>
          <w:i/>
        </w:rPr>
        <w:t>Create</w:t>
      </w:r>
    </w:p>
    <w:p w14:paraId="3090989A" w14:textId="23C3FBF1" w:rsidR="000433DD" w:rsidRPr="00776E5F" w:rsidRDefault="000433DD" w:rsidP="00844E86">
      <w:pPr>
        <w:pStyle w:val="ListParagraph"/>
        <w:numPr>
          <w:ilvl w:val="1"/>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Click on </w:t>
      </w:r>
      <w:r w:rsidRPr="00FA12D9">
        <w:rPr>
          <w:rFonts w:eastAsia="Times New Roman" w:cs="Times New Roman"/>
          <w:i/>
        </w:rPr>
        <w:t>Rules</w:t>
      </w:r>
      <w:r w:rsidRPr="00FA12D9">
        <w:rPr>
          <w:rFonts w:eastAsia="Times New Roman" w:cs="Times New Roman"/>
        </w:rPr>
        <w:t xml:space="preserve"> </w:t>
      </w:r>
    </w:p>
    <w:p w14:paraId="56CC4B71" w14:textId="77777777" w:rsidR="00762267" w:rsidRPr="00FA12D9" w:rsidRDefault="008D3D00"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Find </w:t>
      </w:r>
      <w:r w:rsidR="00627B65" w:rsidRPr="00FA12D9">
        <w:rPr>
          <w:rFonts w:eastAsia="Times New Roman" w:cs="Times New Roman"/>
        </w:rPr>
        <w:t xml:space="preserve">allow read, write: if </w:t>
      </w:r>
      <w:proofErr w:type="gramStart"/>
      <w:r w:rsidR="00627B65" w:rsidRPr="00FA12D9">
        <w:rPr>
          <w:rFonts w:eastAsia="Times New Roman" w:cs="Times New Roman"/>
        </w:rPr>
        <w:t>false;</w:t>
      </w:r>
      <w:proofErr w:type="gramEnd"/>
      <w:r w:rsidR="00627B65" w:rsidRPr="00FA12D9">
        <w:rPr>
          <w:rFonts w:eastAsia="Times New Roman" w:cs="Times New Roman"/>
        </w:rPr>
        <w:t xml:space="preserve">  </w:t>
      </w:r>
    </w:p>
    <w:p w14:paraId="7466C89A" w14:textId="2B844692" w:rsidR="000433DD" w:rsidRPr="00FA12D9" w:rsidRDefault="00762267"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Replace false with </w:t>
      </w:r>
      <w:proofErr w:type="gramStart"/>
      <w:r w:rsidRPr="00FA12D9">
        <w:rPr>
          <w:rFonts w:eastAsia="Times New Roman" w:cs="Times New Roman"/>
        </w:rPr>
        <w:t>true</w:t>
      </w:r>
      <w:proofErr w:type="gramEnd"/>
    </w:p>
    <w:p w14:paraId="2947A48D" w14:textId="7A00523F" w:rsidR="00762267" w:rsidRPr="00FA12D9" w:rsidRDefault="00762267" w:rsidP="00860FB0">
      <w:pPr>
        <w:pStyle w:val="ListParagraph"/>
        <w:numPr>
          <w:ilvl w:val="2"/>
          <w:numId w:val="13"/>
        </w:numPr>
        <w:spacing w:before="100" w:beforeAutospacing="1" w:after="100" w:afterAutospacing="1" w:line="360" w:lineRule="auto"/>
        <w:ind w:firstLineChars="0"/>
        <w:rPr>
          <w:rFonts w:eastAsia="Times New Roman" w:cs="Times New Roman"/>
        </w:rPr>
      </w:pPr>
      <w:r w:rsidRPr="00FA12D9">
        <w:rPr>
          <w:rFonts w:eastAsia="Times New Roman" w:cs="Times New Roman"/>
        </w:rPr>
        <w:t xml:space="preserve">If done correctly, it should now be read, write: if </w:t>
      </w:r>
      <w:proofErr w:type="gramStart"/>
      <w:r w:rsidRPr="00FA12D9">
        <w:rPr>
          <w:rFonts w:eastAsia="Times New Roman" w:cs="Times New Roman"/>
        </w:rPr>
        <w:t>true;</w:t>
      </w:r>
      <w:proofErr w:type="gramEnd"/>
      <w:r w:rsidRPr="00FA12D9">
        <w:rPr>
          <w:rFonts w:eastAsia="Times New Roman" w:cs="Times New Roman"/>
        </w:rPr>
        <w:t xml:space="preserve">  </w:t>
      </w:r>
    </w:p>
    <w:p w14:paraId="4B5A1EEB" w14:textId="3DBE6982" w:rsidR="00C27AD3" w:rsidRPr="00FA12D9" w:rsidRDefault="00C27AD3" w:rsidP="00844E86">
      <w:pPr>
        <w:pStyle w:val="ListParagraph"/>
        <w:numPr>
          <w:ilvl w:val="1"/>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Select </w:t>
      </w:r>
      <w:r w:rsidRPr="00E134AD">
        <w:rPr>
          <w:rFonts w:eastAsia="Times New Roman" w:cs="Times New Roman"/>
          <w:i/>
        </w:rPr>
        <w:t xml:space="preserve">Start </w:t>
      </w:r>
      <w:proofErr w:type="gramStart"/>
      <w:r w:rsidRPr="00E134AD">
        <w:rPr>
          <w:rFonts w:eastAsia="Times New Roman" w:cs="Times New Roman"/>
          <w:i/>
        </w:rPr>
        <w:t>collection</w:t>
      </w:r>
      <w:proofErr w:type="gramEnd"/>
    </w:p>
    <w:p w14:paraId="2829A793" w14:textId="0D9F3DE3" w:rsidR="00C27AD3" w:rsidRPr="00FA12D9" w:rsidRDefault="006072E9" w:rsidP="00844E86">
      <w:pPr>
        <w:pStyle w:val="ListParagraph"/>
        <w:numPr>
          <w:ilvl w:val="2"/>
          <w:numId w:val="13"/>
        </w:numPr>
        <w:spacing w:before="100" w:beforeAutospacing="1" w:after="100" w:afterAutospacing="1" w:line="276" w:lineRule="auto"/>
        <w:ind w:firstLineChars="0"/>
        <w:rPr>
          <w:rFonts w:eastAsia="Times New Roman" w:cs="Times New Roman"/>
        </w:rPr>
      </w:pPr>
      <w:r w:rsidRPr="00FA12D9">
        <w:rPr>
          <w:rFonts w:eastAsia="Times New Roman" w:cs="Times New Roman"/>
        </w:rPr>
        <w:t xml:space="preserve">Create </w:t>
      </w:r>
      <w:r w:rsidR="00DD7C9E" w:rsidRPr="00FA12D9">
        <w:rPr>
          <w:rFonts w:eastAsia="Times New Roman" w:cs="Times New Roman"/>
        </w:rPr>
        <w:t>each</w:t>
      </w:r>
      <w:r w:rsidRPr="00FA12D9">
        <w:rPr>
          <w:rFonts w:eastAsia="Times New Roman" w:cs="Times New Roman"/>
        </w:rPr>
        <w:t xml:space="preserve"> </w:t>
      </w:r>
      <w:r w:rsidR="00A22FA7" w:rsidRPr="00FA12D9">
        <w:rPr>
          <w:rFonts w:eastAsia="Times New Roman" w:cs="Times New Roman"/>
        </w:rPr>
        <w:t>collection: Hospital, Medical Professional, Patient, X-ray</w:t>
      </w:r>
    </w:p>
    <w:p w14:paraId="05D9B85B" w14:textId="22DFE3AD" w:rsidR="00404655" w:rsidRDefault="00BB655E" w:rsidP="26E4BF93">
      <w:pPr>
        <w:pStyle w:val="ListParagraph"/>
        <w:numPr>
          <w:ilvl w:val="2"/>
          <w:numId w:val="13"/>
        </w:numPr>
        <w:spacing w:before="100" w:beforeAutospacing="1" w:after="100" w:afterAutospacing="1" w:line="276" w:lineRule="auto"/>
        <w:ind w:firstLineChars="0"/>
        <w:rPr>
          <w:rFonts w:eastAsia="Times New Roman" w:cs="Times New Roman"/>
        </w:rPr>
      </w:pPr>
      <w:r w:rsidRPr="26E4BF93">
        <w:rPr>
          <w:rFonts w:eastAsia="Times New Roman" w:cs="Times New Roman"/>
        </w:rPr>
        <w:t xml:space="preserve">Follow the screenshots below </w:t>
      </w:r>
      <w:r w:rsidR="003E005A" w:rsidRPr="26E4BF93">
        <w:rPr>
          <w:rFonts w:eastAsia="Times New Roman" w:cs="Times New Roman"/>
        </w:rPr>
        <w:t>and only cop</w:t>
      </w:r>
      <w:r w:rsidR="000A0CE4" w:rsidRPr="26E4BF93">
        <w:rPr>
          <w:rFonts w:eastAsia="Times New Roman" w:cs="Times New Roman"/>
        </w:rPr>
        <w:t>y</w:t>
      </w:r>
      <w:r w:rsidR="003E005A" w:rsidRPr="26E4BF93">
        <w:rPr>
          <w:rFonts w:eastAsia="Times New Roman" w:cs="Times New Roman"/>
        </w:rPr>
        <w:t xml:space="preserve"> the </w:t>
      </w:r>
      <w:proofErr w:type="gramStart"/>
      <w:r w:rsidR="003E005A" w:rsidRPr="26E4BF93">
        <w:rPr>
          <w:rFonts w:eastAsia="Times New Roman" w:cs="Times New Roman"/>
        </w:rPr>
        <w:t>fields</w:t>
      </w:r>
      <w:proofErr w:type="gramEnd"/>
      <w:r w:rsidR="003E005A" w:rsidRPr="26E4BF93">
        <w:rPr>
          <w:rFonts w:eastAsia="Times New Roman" w:cs="Times New Roman"/>
        </w:rPr>
        <w:t xml:space="preserve"> leave the</w:t>
      </w:r>
      <w:r w:rsidR="007D6778" w:rsidRPr="26E4BF93">
        <w:rPr>
          <w:rFonts w:eastAsia="Times New Roman" w:cs="Times New Roman"/>
        </w:rPr>
        <w:t xml:space="preserve"> value </w:t>
      </w:r>
      <w:r w:rsidR="003E005A" w:rsidRPr="26E4BF93">
        <w:rPr>
          <w:rFonts w:eastAsia="Times New Roman" w:cs="Times New Roman"/>
        </w:rPr>
        <w:t>blank</w:t>
      </w:r>
      <w:r w:rsidR="007D6778" w:rsidRPr="26E4BF93">
        <w:rPr>
          <w:rFonts w:eastAsia="Times New Roman" w:cs="Times New Roman"/>
        </w:rPr>
        <w:t>.</w:t>
      </w:r>
      <w:r w:rsidR="003E005A" w:rsidRPr="26E4BF93">
        <w:rPr>
          <w:rFonts w:eastAsia="Times New Roman" w:cs="Times New Roman"/>
        </w:rPr>
        <w:t xml:space="preserve"> </w:t>
      </w:r>
      <w:r w:rsidR="007D6778" w:rsidRPr="26E4BF93">
        <w:rPr>
          <w:rFonts w:eastAsia="Times New Roman" w:cs="Times New Roman"/>
        </w:rPr>
        <w:t>A</w:t>
      </w:r>
      <w:r w:rsidR="003E005A" w:rsidRPr="26E4BF93">
        <w:rPr>
          <w:rFonts w:eastAsia="Times New Roman" w:cs="Times New Roman"/>
        </w:rPr>
        <w:t>s you use the web application the</w:t>
      </w:r>
      <w:r w:rsidR="007D6778" w:rsidRPr="26E4BF93">
        <w:rPr>
          <w:rFonts w:eastAsia="Times New Roman" w:cs="Times New Roman"/>
        </w:rPr>
        <w:t>se values</w:t>
      </w:r>
      <w:r w:rsidR="003E005A" w:rsidRPr="26E4BF93">
        <w:rPr>
          <w:rFonts w:eastAsia="Times New Roman" w:cs="Times New Roman"/>
        </w:rPr>
        <w:t xml:space="preserve"> will be populated</w:t>
      </w:r>
      <w:r w:rsidR="007D6778" w:rsidRPr="26E4BF93">
        <w:rPr>
          <w:rFonts w:eastAsia="Times New Roman" w:cs="Times New Roman"/>
        </w:rPr>
        <w:t>.</w:t>
      </w:r>
    </w:p>
    <w:p w14:paraId="3312662C" w14:textId="309AF36E" w:rsidR="00BB655E" w:rsidRDefault="00BB655E" w:rsidP="26E4BF93">
      <w:pPr>
        <w:spacing w:beforeAutospacing="1" w:afterAutospacing="1" w:line="276" w:lineRule="auto"/>
        <w:rPr>
          <w:rFonts w:eastAsia="Times New Roman" w:cs="Times New Roman"/>
        </w:rPr>
      </w:pPr>
    </w:p>
    <w:p w14:paraId="343245CE" w14:textId="3A6A90C2" w:rsidR="002F7DE5" w:rsidRDefault="00C73877" w:rsidP="00BB655E">
      <w:pPr>
        <w:spacing w:before="100" w:beforeAutospacing="1" w:after="100" w:afterAutospacing="1"/>
        <w:rPr>
          <w:rFonts w:eastAsia="Times New Roman" w:cs="Times New Roman"/>
          <w:b/>
          <w:bCs/>
        </w:rPr>
      </w:pPr>
      <w:r w:rsidRPr="00C73877">
        <w:rPr>
          <w:rFonts w:eastAsia="Times New Roman" w:cs="Times New Roman"/>
          <w:b/>
          <w:bCs/>
          <w:noProof/>
        </w:rPr>
        <w:drawing>
          <wp:inline distT="0" distB="0" distL="0" distR="0" wp14:anchorId="25403D71" wp14:editId="43995E0A">
            <wp:extent cx="6621780" cy="2592116"/>
            <wp:effectExtent l="0" t="0" r="7620" b="0"/>
            <wp:docPr id="2146597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7381" name="Picture 1" descr="A screenshot of a computer program&#10;&#10;Description automatically generated"/>
                    <pic:cNvPicPr/>
                  </pic:nvPicPr>
                  <pic:blipFill>
                    <a:blip r:embed="rId18"/>
                    <a:stretch>
                      <a:fillRect/>
                    </a:stretch>
                  </pic:blipFill>
                  <pic:spPr>
                    <a:xfrm>
                      <a:off x="0" y="0"/>
                      <a:ext cx="6637920" cy="2598434"/>
                    </a:xfrm>
                    <a:prstGeom prst="rect">
                      <a:avLst/>
                    </a:prstGeom>
                  </pic:spPr>
                </pic:pic>
              </a:graphicData>
            </a:graphic>
          </wp:inline>
        </w:drawing>
      </w:r>
    </w:p>
    <w:p w14:paraId="186CBE37" w14:textId="14FEB5D5" w:rsidR="00C73877" w:rsidRPr="00BB655E" w:rsidRDefault="00D22FEB" w:rsidP="00BB655E">
      <w:pPr>
        <w:spacing w:before="100" w:beforeAutospacing="1" w:after="100" w:afterAutospacing="1"/>
        <w:rPr>
          <w:rFonts w:eastAsia="Times New Roman" w:cs="Times New Roman"/>
          <w:b/>
          <w:bCs/>
        </w:rPr>
      </w:pPr>
      <w:r w:rsidRPr="00D22FEB">
        <w:rPr>
          <w:rFonts w:eastAsia="Times New Roman" w:cs="Times New Roman"/>
          <w:b/>
          <w:bCs/>
          <w:noProof/>
        </w:rPr>
        <w:lastRenderedPageBreak/>
        <w:drawing>
          <wp:inline distT="0" distB="0" distL="0" distR="0" wp14:anchorId="0A925751" wp14:editId="0BDD36B6">
            <wp:extent cx="6629197" cy="1596390"/>
            <wp:effectExtent l="0" t="0" r="635" b="3810"/>
            <wp:docPr id="28820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09607" name="Picture 1" descr="A screenshot of a computer&#10;&#10;Description automatically generated"/>
                    <pic:cNvPicPr/>
                  </pic:nvPicPr>
                  <pic:blipFill>
                    <a:blip r:embed="rId19"/>
                    <a:stretch>
                      <a:fillRect/>
                    </a:stretch>
                  </pic:blipFill>
                  <pic:spPr>
                    <a:xfrm>
                      <a:off x="0" y="0"/>
                      <a:ext cx="6643104" cy="1599739"/>
                    </a:xfrm>
                    <a:prstGeom prst="rect">
                      <a:avLst/>
                    </a:prstGeom>
                  </pic:spPr>
                </pic:pic>
              </a:graphicData>
            </a:graphic>
          </wp:inline>
        </w:drawing>
      </w:r>
    </w:p>
    <w:p w14:paraId="309E8F12" w14:textId="54210BB8" w:rsidR="003E51BC" w:rsidRDefault="2875CD2A" w:rsidP="003E51BC">
      <w:r>
        <w:rPr>
          <w:noProof/>
        </w:rPr>
        <w:drawing>
          <wp:inline distT="0" distB="0" distL="0" distR="0" wp14:anchorId="12CB64DE" wp14:editId="0160A4B1">
            <wp:extent cx="6614162" cy="2449218"/>
            <wp:effectExtent l="0" t="0" r="0" b="8255"/>
            <wp:docPr id="1801647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14162" cy="2449218"/>
                    </a:xfrm>
                    <a:prstGeom prst="rect">
                      <a:avLst/>
                    </a:prstGeom>
                  </pic:spPr>
                </pic:pic>
              </a:graphicData>
            </a:graphic>
          </wp:inline>
        </w:drawing>
      </w:r>
    </w:p>
    <w:p w14:paraId="46C46FAE" w14:textId="54ACDA3D" w:rsidR="26E4BF93" w:rsidRDefault="26E4BF93">
      <w:r>
        <w:br w:type="page"/>
      </w:r>
    </w:p>
    <w:p w14:paraId="78A36D56" w14:textId="11CD77F8" w:rsidR="00317C7A" w:rsidRPr="00934C56" w:rsidRDefault="00317C7A" w:rsidP="00317C7A">
      <w:pPr>
        <w:pStyle w:val="Heading1"/>
      </w:pPr>
      <w:bookmarkStart w:id="25" w:name="_Toc1787276472"/>
      <w:bookmarkStart w:id="26" w:name="_Toc166065376"/>
      <w:r w:rsidRPr="00934C56">
        <w:lastRenderedPageBreak/>
        <w:t>Starting the server</w:t>
      </w:r>
      <w:r>
        <w:t xml:space="preserve"> (Docker)</w:t>
      </w:r>
      <w:bookmarkEnd w:id="25"/>
      <w:bookmarkEnd w:id="26"/>
    </w:p>
    <w:p w14:paraId="30A67255" w14:textId="77777777" w:rsidR="00317C7A" w:rsidRDefault="00317C7A" w:rsidP="00317C7A"/>
    <w:p w14:paraId="568AC03D" w14:textId="1E07D012" w:rsidR="006D0201" w:rsidRPr="00860FB0" w:rsidRDefault="00015744" w:rsidP="00015744">
      <w:pPr>
        <w:spacing w:before="100" w:beforeAutospacing="1" w:after="100" w:afterAutospacing="1"/>
        <w:rPr>
          <w:rFonts w:eastAsia="Times New Roman" w:cs="Times New Roman"/>
          <w:sz w:val="28"/>
          <w:szCs w:val="28"/>
        </w:rPr>
      </w:pPr>
      <w:r w:rsidRPr="00860FB0">
        <w:rPr>
          <w:rFonts w:eastAsia="Times New Roman" w:cs="Times New Roman"/>
          <w:sz w:val="28"/>
          <w:szCs w:val="28"/>
        </w:rPr>
        <w:t>Provided that you have WSL installed in your Windows machine</w:t>
      </w:r>
      <w:r w:rsidR="007F100A" w:rsidRPr="00860FB0">
        <w:rPr>
          <w:rFonts w:eastAsia="Times New Roman" w:cs="Times New Roman"/>
          <w:sz w:val="28"/>
          <w:szCs w:val="28"/>
        </w:rPr>
        <w:t xml:space="preserve">; If you are using Mac or Linux </w:t>
      </w:r>
      <w:r w:rsidR="002B3A42" w:rsidRPr="00860FB0">
        <w:rPr>
          <w:rFonts w:eastAsia="Times New Roman" w:cs="Times New Roman"/>
          <w:sz w:val="28"/>
          <w:szCs w:val="28"/>
        </w:rPr>
        <w:t xml:space="preserve">proceed to Step 1 </w:t>
      </w:r>
    </w:p>
    <w:p w14:paraId="3E230CF3" w14:textId="44C2DE6A" w:rsidR="002A039A" w:rsidRDefault="002A039A" w:rsidP="007175F2">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 xml:space="preserve">Download Docker </w:t>
      </w:r>
    </w:p>
    <w:p w14:paraId="42598C7E" w14:textId="481D8BCA" w:rsidR="001B265C" w:rsidRPr="001B265C" w:rsidRDefault="002A039A" w:rsidP="001B265C">
      <w:pPr>
        <w:pStyle w:val="ListParagraph"/>
        <w:numPr>
          <w:ilvl w:val="1"/>
          <w:numId w:val="14"/>
        </w:numPr>
        <w:ind w:firstLineChars="0"/>
        <w:rPr>
          <w:rFonts w:eastAsia="Times New Roman" w:cs="Times New Roman"/>
          <w:b/>
          <w:bCs/>
          <w:sz w:val="28"/>
          <w:szCs w:val="28"/>
        </w:rPr>
      </w:pPr>
      <w:r w:rsidRPr="008555E3">
        <w:rPr>
          <w:rFonts w:eastAsia="Times New Roman" w:cs="Times New Roman"/>
        </w:rPr>
        <w:t xml:space="preserve">Visit the official </w:t>
      </w:r>
      <w:r>
        <w:rPr>
          <w:rFonts w:eastAsia="Times New Roman" w:cs="Times New Roman"/>
        </w:rPr>
        <w:t>Docker</w:t>
      </w:r>
      <w:r w:rsidRPr="008555E3">
        <w:rPr>
          <w:rFonts w:eastAsia="Times New Roman" w:cs="Times New Roman"/>
        </w:rPr>
        <w:t xml:space="preserve"> website at</w:t>
      </w:r>
      <w:r>
        <w:rPr>
          <w:rFonts w:eastAsia="Times New Roman" w:cs="Times New Roman"/>
        </w:rPr>
        <w:t xml:space="preserve"> </w:t>
      </w:r>
      <w:hyperlink r:id="rId21" w:history="1">
        <w:r w:rsidR="001B265C" w:rsidRPr="004E4DC7">
          <w:rPr>
            <w:rStyle w:val="Hyperlink"/>
            <w:rFonts w:eastAsia="Times New Roman" w:cs="Times New Roman"/>
          </w:rPr>
          <w:t>https://www.docker.com/products/docker-desktop/</w:t>
        </w:r>
      </w:hyperlink>
      <w:r w:rsidR="001B265C">
        <w:rPr>
          <w:rFonts w:eastAsia="Times New Roman" w:cs="Times New Roman"/>
        </w:rPr>
        <w:t xml:space="preserve"> </w:t>
      </w:r>
    </w:p>
    <w:p w14:paraId="05A07192" w14:textId="77777777" w:rsidR="001B265C" w:rsidRPr="001B265C" w:rsidRDefault="001B265C" w:rsidP="001B265C">
      <w:pPr>
        <w:pStyle w:val="ListParagraph"/>
        <w:ind w:left="1440" w:firstLineChars="0" w:firstLine="0"/>
        <w:rPr>
          <w:rFonts w:eastAsia="Times New Roman" w:cs="Times New Roman"/>
          <w:b/>
          <w:bCs/>
          <w:sz w:val="28"/>
          <w:szCs w:val="28"/>
        </w:rPr>
      </w:pPr>
    </w:p>
    <w:p w14:paraId="5E209752" w14:textId="2FEB26AA" w:rsidR="001B265C" w:rsidRDefault="001B265C" w:rsidP="001B265C">
      <w:pPr>
        <w:pStyle w:val="ListParagraph"/>
        <w:numPr>
          <w:ilvl w:val="0"/>
          <w:numId w:val="14"/>
        </w:numPr>
        <w:ind w:firstLineChars="0"/>
        <w:rPr>
          <w:rFonts w:eastAsia="Times New Roman" w:cs="Times New Roman"/>
          <w:b/>
          <w:bCs/>
          <w:sz w:val="28"/>
          <w:szCs w:val="28"/>
        </w:rPr>
      </w:pPr>
      <w:r>
        <w:rPr>
          <w:rFonts w:eastAsia="Times New Roman" w:cs="Times New Roman"/>
          <w:b/>
          <w:bCs/>
          <w:sz w:val="28"/>
          <w:szCs w:val="28"/>
        </w:rPr>
        <w:t xml:space="preserve">Open Docker and let it run in the </w:t>
      </w:r>
      <w:proofErr w:type="gramStart"/>
      <w:r>
        <w:rPr>
          <w:rFonts w:eastAsia="Times New Roman" w:cs="Times New Roman"/>
          <w:b/>
          <w:bCs/>
          <w:sz w:val="28"/>
          <w:szCs w:val="28"/>
        </w:rPr>
        <w:t>background</w:t>
      </w:r>
      <w:proofErr w:type="gramEnd"/>
    </w:p>
    <w:p w14:paraId="1DE5703B" w14:textId="77777777" w:rsidR="00F61C56" w:rsidRDefault="00F61C56" w:rsidP="00F61C56">
      <w:pPr>
        <w:pStyle w:val="ListParagraph"/>
        <w:ind w:left="720" w:firstLineChars="0" w:firstLine="0"/>
        <w:rPr>
          <w:rFonts w:eastAsia="Times New Roman" w:cs="Times New Roman"/>
          <w:b/>
          <w:bCs/>
          <w:sz w:val="28"/>
          <w:szCs w:val="28"/>
        </w:rPr>
      </w:pPr>
    </w:p>
    <w:p w14:paraId="3CDA1EB6" w14:textId="24621E55" w:rsidR="001B265C" w:rsidRDefault="001B265C"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Open VSCode</w:t>
      </w:r>
    </w:p>
    <w:p w14:paraId="1F32DB32" w14:textId="1BA9FE25" w:rsidR="001B265C" w:rsidRPr="00860FB0" w:rsidRDefault="001B265C" w:rsidP="001B265C">
      <w:pPr>
        <w:pStyle w:val="ListParagraph"/>
        <w:numPr>
          <w:ilvl w:val="1"/>
          <w:numId w:val="14"/>
        </w:numPr>
        <w:ind w:firstLineChars="0"/>
        <w:rPr>
          <w:rFonts w:eastAsia="Times New Roman" w:cs="Times New Roman"/>
        </w:rPr>
      </w:pPr>
      <w:r w:rsidRPr="00860FB0">
        <w:rPr>
          <w:rFonts w:eastAsia="Times New Roman" w:cs="Times New Roman"/>
        </w:rPr>
        <w:t xml:space="preserve">In the terminal window </w:t>
      </w:r>
      <w:r w:rsidR="004C4899" w:rsidRPr="00860FB0">
        <w:rPr>
          <w:rFonts w:eastAsia="Times New Roman" w:cs="Times New Roman"/>
        </w:rPr>
        <w:t>click on the plus sign (+) to create an additional terminal</w:t>
      </w:r>
    </w:p>
    <w:p w14:paraId="1433AD36" w14:textId="77777777" w:rsidR="00F61C56" w:rsidRDefault="00F61C56" w:rsidP="00F61C56">
      <w:pPr>
        <w:pStyle w:val="ListParagraph"/>
        <w:ind w:left="1440" w:firstLineChars="0" w:firstLine="0"/>
        <w:rPr>
          <w:rFonts w:eastAsia="Times New Roman" w:cs="Times New Roman"/>
          <w:b/>
          <w:bCs/>
          <w:sz w:val="28"/>
          <w:szCs w:val="28"/>
        </w:rPr>
      </w:pPr>
    </w:p>
    <w:p w14:paraId="61AF7548" w14:textId="0C6C5A2F" w:rsidR="004C4899" w:rsidRDefault="008973E7"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Change your d</w:t>
      </w:r>
      <w:r w:rsidR="00564EAC">
        <w:rPr>
          <w:rFonts w:eastAsia="Times New Roman" w:cs="Times New Roman"/>
          <w:b/>
          <w:bCs/>
          <w:sz w:val="28"/>
          <w:szCs w:val="28"/>
        </w:rPr>
        <w:t xml:space="preserve">irectory to flask </w:t>
      </w:r>
      <w:proofErr w:type="gramStart"/>
      <w:r w:rsidR="00564EAC">
        <w:rPr>
          <w:rFonts w:eastAsia="Times New Roman" w:cs="Times New Roman"/>
          <w:b/>
          <w:bCs/>
          <w:sz w:val="28"/>
          <w:szCs w:val="28"/>
        </w:rPr>
        <w:t>server</w:t>
      </w:r>
      <w:proofErr w:type="gramEnd"/>
    </w:p>
    <w:p w14:paraId="43DE9037" w14:textId="0AA04B8A" w:rsidR="00564EAC" w:rsidRPr="00B6139E" w:rsidRDefault="00564EAC" w:rsidP="50D571C0">
      <w:pPr>
        <w:ind w:left="720" w:firstLine="720"/>
        <w:rPr>
          <w:rFonts w:ascii="Arial" w:eastAsia="Arial" w:hAnsi="Arial" w:cs="Arial"/>
          <w:b/>
        </w:rPr>
      </w:pPr>
      <w:r w:rsidRPr="50D571C0">
        <w:rPr>
          <w:rFonts w:ascii="Arial" w:eastAsia="Arial" w:hAnsi="Arial" w:cs="Arial"/>
          <w:b/>
        </w:rPr>
        <w:t>cd flask-server</w:t>
      </w:r>
    </w:p>
    <w:p w14:paraId="20DA9E10" w14:textId="77777777" w:rsidR="00F61C56" w:rsidRDefault="00F61C56" w:rsidP="00F61C56">
      <w:pPr>
        <w:pStyle w:val="ListParagraph"/>
        <w:ind w:left="1440" w:firstLineChars="0" w:firstLine="0"/>
        <w:rPr>
          <w:rFonts w:eastAsia="Times New Roman" w:cs="Times New Roman"/>
          <w:b/>
          <w:bCs/>
          <w:sz w:val="28"/>
          <w:szCs w:val="28"/>
        </w:rPr>
      </w:pPr>
    </w:p>
    <w:p w14:paraId="4353778A" w14:textId="64F1E0B2" w:rsidR="000A6A8A" w:rsidRDefault="00986B20" w:rsidP="007175F2">
      <w:pPr>
        <w:pStyle w:val="ListParagraph"/>
        <w:numPr>
          <w:ilvl w:val="0"/>
          <w:numId w:val="14"/>
        </w:numPr>
        <w:spacing w:line="276" w:lineRule="auto"/>
        <w:ind w:firstLineChars="0"/>
        <w:rPr>
          <w:rFonts w:eastAsia="Times New Roman" w:cs="Times New Roman"/>
          <w:b/>
          <w:bCs/>
          <w:sz w:val="28"/>
          <w:szCs w:val="28"/>
        </w:rPr>
      </w:pPr>
      <w:r>
        <w:rPr>
          <w:rFonts w:eastAsia="Times New Roman" w:cs="Times New Roman"/>
          <w:b/>
          <w:bCs/>
          <w:sz w:val="28"/>
          <w:szCs w:val="28"/>
        </w:rPr>
        <w:t xml:space="preserve">Create </w:t>
      </w:r>
      <w:r w:rsidR="000870C1">
        <w:rPr>
          <w:rFonts w:eastAsia="Times New Roman" w:cs="Times New Roman"/>
          <w:b/>
          <w:bCs/>
          <w:sz w:val="28"/>
          <w:szCs w:val="28"/>
        </w:rPr>
        <w:t>the</w:t>
      </w:r>
      <w:r w:rsidR="000A6A8A">
        <w:rPr>
          <w:rFonts w:eastAsia="Times New Roman" w:cs="Times New Roman"/>
          <w:b/>
          <w:bCs/>
          <w:sz w:val="28"/>
          <w:szCs w:val="28"/>
        </w:rPr>
        <w:t xml:space="preserve"> back-end</w:t>
      </w:r>
      <w:r>
        <w:rPr>
          <w:rFonts w:eastAsia="Times New Roman" w:cs="Times New Roman"/>
          <w:b/>
          <w:bCs/>
          <w:sz w:val="28"/>
          <w:szCs w:val="28"/>
        </w:rPr>
        <w:t xml:space="preserve"> image</w:t>
      </w:r>
      <w:r w:rsidR="000A6A8A">
        <w:rPr>
          <w:rFonts w:eastAsia="Times New Roman" w:cs="Times New Roman"/>
          <w:b/>
          <w:bCs/>
          <w:sz w:val="28"/>
          <w:szCs w:val="28"/>
        </w:rPr>
        <w:t xml:space="preserve"> that runs</w:t>
      </w:r>
      <w:r w:rsidR="00F61C56">
        <w:rPr>
          <w:rFonts w:eastAsia="Times New Roman" w:cs="Times New Roman"/>
          <w:b/>
          <w:bCs/>
          <w:sz w:val="28"/>
          <w:szCs w:val="28"/>
        </w:rPr>
        <w:t xml:space="preserve"> the </w:t>
      </w:r>
      <w:proofErr w:type="gramStart"/>
      <w:r w:rsidR="00F61C56">
        <w:rPr>
          <w:rFonts w:eastAsia="Times New Roman" w:cs="Times New Roman"/>
          <w:b/>
          <w:bCs/>
          <w:sz w:val="28"/>
          <w:szCs w:val="28"/>
        </w:rPr>
        <w:t>AI</w:t>
      </w:r>
      <w:proofErr w:type="gramEnd"/>
    </w:p>
    <w:p w14:paraId="3A094787" w14:textId="37679326" w:rsidR="351B9BD6" w:rsidRPr="007175F2" w:rsidRDefault="351B9BD6" w:rsidP="007175F2">
      <w:pPr>
        <w:pStyle w:val="ListParagraph"/>
        <w:numPr>
          <w:ilvl w:val="1"/>
          <w:numId w:val="14"/>
        </w:numPr>
        <w:spacing w:line="276" w:lineRule="auto"/>
        <w:ind w:firstLineChars="0"/>
        <w:rPr>
          <w:rFonts w:eastAsia="Times New Roman" w:cs="Times New Roman"/>
        </w:rPr>
      </w:pPr>
      <w:r w:rsidRPr="007175F2">
        <w:rPr>
          <w:rFonts w:eastAsia="Times New Roman" w:cs="Times New Roman"/>
        </w:rPr>
        <w:t>Run the command to create an image of the back-</w:t>
      </w:r>
      <w:proofErr w:type="gramStart"/>
      <w:r w:rsidRPr="007175F2">
        <w:rPr>
          <w:rFonts w:eastAsia="Times New Roman" w:cs="Times New Roman"/>
        </w:rPr>
        <w:t>end</w:t>
      </w:r>
      <w:proofErr w:type="gramEnd"/>
    </w:p>
    <w:p w14:paraId="03F3CBCF" w14:textId="40A1D876" w:rsidR="00B85181" w:rsidRPr="00B6139E" w:rsidRDefault="000A6A8A" w:rsidP="50D571C0">
      <w:pPr>
        <w:ind w:left="1440" w:firstLine="720"/>
        <w:rPr>
          <w:rFonts w:ascii="Arial" w:eastAsia="Arial" w:hAnsi="Arial" w:cs="Arial"/>
          <w:b/>
        </w:rPr>
      </w:pPr>
      <w:r w:rsidRPr="50D571C0">
        <w:rPr>
          <w:rFonts w:ascii="Arial" w:eastAsia="Arial" w:hAnsi="Arial" w:cs="Arial"/>
          <w:b/>
        </w:rPr>
        <w:t>docker build -t flask-</w:t>
      </w:r>
      <w:proofErr w:type="gramStart"/>
      <w:r w:rsidRPr="50D571C0">
        <w:rPr>
          <w:rFonts w:ascii="Arial" w:eastAsia="Arial" w:hAnsi="Arial" w:cs="Arial"/>
          <w:b/>
        </w:rPr>
        <w:t>app</w:t>
      </w:r>
      <w:r w:rsidR="00986B20" w:rsidRPr="50D571C0">
        <w:rPr>
          <w:rFonts w:ascii="Arial" w:eastAsia="Arial" w:hAnsi="Arial" w:cs="Arial"/>
          <w:b/>
        </w:rPr>
        <w:t xml:space="preserve"> </w:t>
      </w:r>
      <w:r w:rsidR="00F61C56" w:rsidRPr="50D571C0">
        <w:rPr>
          <w:rFonts w:ascii="Arial" w:eastAsia="Arial" w:hAnsi="Arial" w:cs="Arial"/>
          <w:b/>
        </w:rPr>
        <w:t xml:space="preserve"> .</w:t>
      </w:r>
      <w:proofErr w:type="gramEnd"/>
    </w:p>
    <w:p w14:paraId="7B4B2676" w14:textId="7BD3AD5A" w:rsidR="00F61C56" w:rsidRPr="007175F2" w:rsidRDefault="2F33FE6E" w:rsidP="007175F2">
      <w:pPr>
        <w:pStyle w:val="ListParagraph"/>
        <w:spacing w:beforeAutospacing="1" w:afterAutospacing="1"/>
        <w:ind w:left="1440" w:firstLineChars="0" w:firstLine="720"/>
        <w:rPr>
          <w:rFonts w:ascii="Calibri" w:eastAsia="Calibri" w:hAnsi="Calibri" w:cs="Calibri"/>
          <w:sz w:val="32"/>
          <w:szCs w:val="32"/>
          <w:highlight w:val="yellow"/>
        </w:rPr>
      </w:pPr>
      <w:r w:rsidRPr="50D571C0">
        <w:rPr>
          <w:rFonts w:ascii="Calibri" w:eastAsia="Calibri" w:hAnsi="Calibri" w:cs="Calibri"/>
          <w:highlight w:val="yellow"/>
        </w:rPr>
        <w:t>*</w:t>
      </w:r>
      <w:r w:rsidR="00F61C56" w:rsidRPr="50D571C0">
        <w:rPr>
          <w:rFonts w:ascii="Calibri" w:eastAsia="Calibri" w:hAnsi="Calibri" w:cs="Calibri"/>
          <w:highlight w:val="yellow"/>
        </w:rPr>
        <w:t>Do not forget to include the period</w:t>
      </w:r>
    </w:p>
    <w:p w14:paraId="425982C3" w14:textId="245F2B25" w:rsidR="00F61C56" w:rsidRDefault="00F61C56" w:rsidP="003F02AA">
      <w:pPr>
        <w:pStyle w:val="ListParagraph"/>
        <w:numPr>
          <w:ilvl w:val="1"/>
          <w:numId w:val="14"/>
        </w:numPr>
        <w:ind w:firstLineChars="0"/>
        <w:rPr>
          <w:rFonts w:eastAsia="Times New Roman" w:cs="Times New Roman"/>
        </w:rPr>
      </w:pPr>
      <w:r w:rsidRPr="007175F2">
        <w:rPr>
          <w:rFonts w:eastAsia="Times New Roman" w:cs="Times New Roman"/>
        </w:rPr>
        <w:t xml:space="preserve">Wait until the image is </w:t>
      </w:r>
      <w:proofErr w:type="gramStart"/>
      <w:r w:rsidRPr="007175F2">
        <w:rPr>
          <w:rFonts w:eastAsia="Times New Roman" w:cs="Times New Roman"/>
        </w:rPr>
        <w:t>created</w:t>
      </w:r>
      <w:proofErr w:type="gramEnd"/>
      <w:r w:rsidRPr="007175F2">
        <w:rPr>
          <w:rFonts w:eastAsia="Times New Roman" w:cs="Times New Roman"/>
        </w:rPr>
        <w:t xml:space="preserve"> </w:t>
      </w:r>
    </w:p>
    <w:p w14:paraId="459A09AA" w14:textId="77777777" w:rsidR="007175F2" w:rsidRPr="00AD5A46" w:rsidRDefault="007175F2" w:rsidP="003F02AA">
      <w:pPr>
        <w:pStyle w:val="ListParagraph"/>
        <w:ind w:left="1440" w:firstLineChars="0" w:firstLine="0"/>
        <w:rPr>
          <w:rFonts w:eastAsia="Times New Roman" w:cs="Times New Roman"/>
          <w:sz w:val="28"/>
          <w:szCs w:val="28"/>
        </w:rPr>
      </w:pPr>
    </w:p>
    <w:p w14:paraId="7C7CE48B" w14:textId="2F705150" w:rsidR="00317C7A" w:rsidRDefault="00317C7A" w:rsidP="00A91836">
      <w:pPr>
        <w:pStyle w:val="ListParagraph"/>
        <w:numPr>
          <w:ilvl w:val="0"/>
          <w:numId w:val="14"/>
        </w:numPr>
        <w:spacing w:after="100" w:afterAutospacing="1" w:line="276" w:lineRule="auto"/>
        <w:ind w:firstLineChars="0"/>
        <w:rPr>
          <w:rFonts w:eastAsia="Times New Roman" w:cs="Times New Roman"/>
          <w:b/>
          <w:bCs/>
          <w:sz w:val="28"/>
          <w:szCs w:val="28"/>
        </w:rPr>
      </w:pPr>
      <w:r w:rsidRPr="006D0201">
        <w:rPr>
          <w:rFonts w:eastAsia="Times New Roman" w:cs="Times New Roman"/>
          <w:b/>
          <w:bCs/>
          <w:sz w:val="28"/>
          <w:szCs w:val="28"/>
        </w:rPr>
        <w:t>Creat</w:t>
      </w:r>
      <w:r w:rsidR="000870C1">
        <w:rPr>
          <w:rFonts w:eastAsia="Times New Roman" w:cs="Times New Roman"/>
          <w:b/>
          <w:bCs/>
          <w:sz w:val="28"/>
          <w:szCs w:val="28"/>
        </w:rPr>
        <w:t xml:space="preserve">e the front-end image that runs the </w:t>
      </w:r>
      <w:proofErr w:type="gramStart"/>
      <w:r w:rsidR="000870C1">
        <w:rPr>
          <w:rFonts w:eastAsia="Times New Roman" w:cs="Times New Roman"/>
          <w:b/>
          <w:bCs/>
          <w:sz w:val="28"/>
          <w:szCs w:val="28"/>
        </w:rPr>
        <w:t>UI</w:t>
      </w:r>
      <w:proofErr w:type="gramEnd"/>
    </w:p>
    <w:p w14:paraId="3B6BF84F" w14:textId="3459C1D5" w:rsidR="000870C1" w:rsidRPr="007175F2" w:rsidRDefault="000870C1" w:rsidP="00A91836">
      <w:pPr>
        <w:pStyle w:val="ListParagraph"/>
        <w:numPr>
          <w:ilvl w:val="1"/>
          <w:numId w:val="14"/>
        </w:numPr>
        <w:spacing w:before="100" w:beforeAutospacing="1" w:after="100" w:afterAutospacing="1" w:line="276" w:lineRule="auto"/>
        <w:ind w:firstLineChars="0"/>
        <w:rPr>
          <w:rFonts w:eastAsia="Times New Roman" w:cs="Times New Roman"/>
        </w:rPr>
      </w:pPr>
      <w:r w:rsidRPr="007175F2">
        <w:rPr>
          <w:rFonts w:eastAsia="Times New Roman" w:cs="Times New Roman"/>
        </w:rPr>
        <w:t>Open a new terminal window</w:t>
      </w:r>
      <w:r w:rsidR="00686F61" w:rsidRPr="007175F2">
        <w:rPr>
          <w:rFonts w:eastAsia="Times New Roman" w:cs="Times New Roman"/>
        </w:rPr>
        <w:t xml:space="preserve"> by clickin</w:t>
      </w:r>
      <w:r w:rsidR="00C1719E" w:rsidRPr="007175F2">
        <w:rPr>
          <w:rFonts w:eastAsia="Times New Roman" w:cs="Times New Roman"/>
        </w:rPr>
        <w:t>g</w:t>
      </w:r>
      <w:r w:rsidR="00686F61" w:rsidRPr="007175F2">
        <w:rPr>
          <w:rFonts w:eastAsia="Times New Roman" w:cs="Times New Roman"/>
        </w:rPr>
        <w:t xml:space="preserve"> on the plus sign (</w:t>
      </w:r>
      <w:r w:rsidR="00686F61" w:rsidRPr="00A91836">
        <w:rPr>
          <w:rFonts w:eastAsia="Times New Roman" w:cs="Times New Roman"/>
          <w:i/>
        </w:rPr>
        <w:t>+</w:t>
      </w:r>
      <w:r w:rsidR="00686F61" w:rsidRPr="007175F2">
        <w:rPr>
          <w:rFonts w:eastAsia="Times New Roman" w:cs="Times New Roman"/>
        </w:rPr>
        <w:t>)</w:t>
      </w:r>
    </w:p>
    <w:p w14:paraId="4D096557" w14:textId="51FB21C7" w:rsidR="00686F61" w:rsidRPr="007175F2" w:rsidRDefault="00686F61" w:rsidP="00A91836">
      <w:pPr>
        <w:pStyle w:val="ListParagraph"/>
        <w:numPr>
          <w:ilvl w:val="1"/>
          <w:numId w:val="14"/>
        </w:numPr>
        <w:spacing w:before="100" w:beforeAutospacing="1" w:after="100" w:afterAutospacing="1" w:line="276" w:lineRule="auto"/>
        <w:ind w:firstLineChars="0"/>
        <w:rPr>
          <w:rFonts w:eastAsia="Times New Roman" w:cs="Times New Roman"/>
        </w:rPr>
      </w:pPr>
      <w:r w:rsidRPr="007175F2">
        <w:rPr>
          <w:rFonts w:eastAsia="Times New Roman" w:cs="Times New Roman"/>
        </w:rPr>
        <w:t xml:space="preserve">Navigate to the Project </w:t>
      </w:r>
      <w:proofErr w:type="gramStart"/>
      <w:r w:rsidRPr="007175F2">
        <w:rPr>
          <w:rFonts w:eastAsia="Times New Roman" w:cs="Times New Roman"/>
        </w:rPr>
        <w:t>folder</w:t>
      </w:r>
      <w:proofErr w:type="gramEnd"/>
    </w:p>
    <w:p w14:paraId="73A6BB5F" w14:textId="742BB6BB" w:rsidR="00686F61" w:rsidRPr="00B6139E" w:rsidRDefault="00686F61" w:rsidP="00BE7A46">
      <w:pPr>
        <w:spacing w:before="100" w:beforeAutospacing="1" w:after="100" w:afterAutospacing="1"/>
        <w:ind w:left="1440" w:firstLine="720"/>
        <w:rPr>
          <w:rFonts w:ascii="Arial" w:eastAsia="Arial" w:hAnsi="Arial" w:cs="Arial"/>
          <w:b/>
        </w:rPr>
      </w:pPr>
      <w:r w:rsidRPr="50D571C0">
        <w:rPr>
          <w:rFonts w:ascii="Arial" w:eastAsia="Arial" w:hAnsi="Arial" w:cs="Arial"/>
          <w:b/>
        </w:rPr>
        <w:t>cd Project</w:t>
      </w:r>
    </w:p>
    <w:p w14:paraId="4C2236FA" w14:textId="24558B2E" w:rsidR="00686F61" w:rsidRPr="007175F2" w:rsidRDefault="00686F61" w:rsidP="00686F61">
      <w:pPr>
        <w:pStyle w:val="ListParagraph"/>
        <w:numPr>
          <w:ilvl w:val="1"/>
          <w:numId w:val="14"/>
        </w:numPr>
        <w:spacing w:before="100" w:beforeAutospacing="1" w:after="100" w:afterAutospacing="1"/>
        <w:ind w:firstLineChars="0"/>
        <w:rPr>
          <w:rFonts w:eastAsia="Times New Roman" w:cs="Times New Roman"/>
        </w:rPr>
      </w:pPr>
      <w:r w:rsidRPr="007175F2">
        <w:rPr>
          <w:rFonts w:eastAsia="Times New Roman" w:cs="Times New Roman"/>
        </w:rPr>
        <w:t>Navi</w:t>
      </w:r>
      <w:r w:rsidR="00371E9B" w:rsidRPr="007175F2">
        <w:rPr>
          <w:rFonts w:eastAsia="Times New Roman" w:cs="Times New Roman"/>
        </w:rPr>
        <w:t xml:space="preserve">gate to the React </w:t>
      </w:r>
      <w:proofErr w:type="gramStart"/>
      <w:r w:rsidR="00371E9B" w:rsidRPr="007175F2">
        <w:rPr>
          <w:rFonts w:eastAsia="Times New Roman" w:cs="Times New Roman"/>
        </w:rPr>
        <w:t>app</w:t>
      </w:r>
      <w:proofErr w:type="gramEnd"/>
    </w:p>
    <w:p w14:paraId="3FF2826F" w14:textId="23AB37B9" w:rsidR="00371E9B" w:rsidRPr="00B6139E" w:rsidRDefault="00371E9B" w:rsidP="50D571C0">
      <w:pPr>
        <w:spacing w:before="100" w:beforeAutospacing="1" w:after="100" w:afterAutospacing="1"/>
        <w:ind w:left="1440" w:firstLine="720"/>
        <w:rPr>
          <w:rFonts w:ascii="Arial" w:eastAsia="Arial" w:hAnsi="Arial" w:cs="Arial"/>
          <w:b/>
        </w:rPr>
      </w:pPr>
      <w:r w:rsidRPr="50D571C0">
        <w:rPr>
          <w:rFonts w:ascii="Arial" w:eastAsia="Arial" w:hAnsi="Arial" w:cs="Arial"/>
          <w:b/>
        </w:rPr>
        <w:t>cd my-react-</w:t>
      </w:r>
      <w:proofErr w:type="gramStart"/>
      <w:r w:rsidRPr="50D571C0">
        <w:rPr>
          <w:rFonts w:ascii="Arial" w:eastAsia="Arial" w:hAnsi="Arial" w:cs="Arial"/>
          <w:b/>
        </w:rPr>
        <w:t>app</w:t>
      </w:r>
      <w:proofErr w:type="gramEnd"/>
    </w:p>
    <w:p w14:paraId="0CCF9AF4" w14:textId="06F1F319" w:rsidR="00371E9B" w:rsidRPr="00A91836" w:rsidRDefault="00D80E83" w:rsidP="50D571C0">
      <w:pPr>
        <w:pStyle w:val="ListParagraph"/>
        <w:numPr>
          <w:ilvl w:val="1"/>
          <w:numId w:val="14"/>
        </w:numPr>
        <w:spacing w:beforeAutospacing="1" w:afterAutospacing="1"/>
        <w:ind w:firstLineChars="0"/>
        <w:rPr>
          <w:rFonts w:eastAsia="Times New Roman" w:cs="Times New Roman"/>
        </w:rPr>
      </w:pPr>
      <w:r w:rsidRPr="00A91836">
        <w:rPr>
          <w:rFonts w:eastAsia="Times New Roman" w:cs="Times New Roman"/>
        </w:rPr>
        <w:t>Run the command to create an image of the front-end</w:t>
      </w:r>
    </w:p>
    <w:p w14:paraId="2B230934" w14:textId="58822C2C" w:rsidR="008259F6" w:rsidRDefault="00D80E83" w:rsidP="50D571C0">
      <w:pPr>
        <w:ind w:left="1440" w:firstLine="720"/>
        <w:rPr>
          <w:rFonts w:ascii="Arial" w:eastAsia="Arial" w:hAnsi="Arial" w:cs="Arial"/>
          <w:b/>
        </w:rPr>
      </w:pPr>
      <w:r w:rsidRPr="50D571C0">
        <w:rPr>
          <w:rFonts w:ascii="Arial" w:eastAsia="Arial" w:hAnsi="Arial" w:cs="Arial"/>
          <w:b/>
        </w:rPr>
        <w:lastRenderedPageBreak/>
        <w:t xml:space="preserve">docker build -t </w:t>
      </w:r>
      <w:proofErr w:type="spellStart"/>
      <w:r w:rsidRPr="50D571C0">
        <w:rPr>
          <w:rFonts w:ascii="Arial" w:eastAsia="Arial" w:hAnsi="Arial" w:cs="Arial"/>
          <w:b/>
        </w:rPr>
        <w:t>med-</w:t>
      </w:r>
      <w:proofErr w:type="gramStart"/>
      <w:r w:rsidRPr="50D571C0">
        <w:rPr>
          <w:rFonts w:ascii="Arial" w:eastAsia="Arial" w:hAnsi="Arial" w:cs="Arial"/>
          <w:b/>
        </w:rPr>
        <w:t>x:dev</w:t>
      </w:r>
      <w:proofErr w:type="spellEnd"/>
      <w:proofErr w:type="gramEnd"/>
      <w:r w:rsidRPr="50D571C0">
        <w:rPr>
          <w:rFonts w:ascii="Arial" w:eastAsia="Arial" w:hAnsi="Arial" w:cs="Arial"/>
          <w:b/>
        </w:rPr>
        <w:t xml:space="preserve"> . </w:t>
      </w:r>
    </w:p>
    <w:p w14:paraId="0F84F80C" w14:textId="0CAC7155" w:rsidR="50D571C0" w:rsidRPr="00A91836" w:rsidRDefault="3204D6A9" w:rsidP="00A91836">
      <w:pPr>
        <w:pStyle w:val="ListParagraph"/>
        <w:spacing w:beforeAutospacing="1" w:afterAutospacing="1"/>
        <w:ind w:left="1440" w:firstLineChars="0" w:firstLine="720"/>
        <w:rPr>
          <w:rFonts w:ascii="Calibri" w:eastAsia="Calibri" w:hAnsi="Calibri" w:cs="Calibri"/>
          <w:sz w:val="32"/>
          <w:szCs w:val="32"/>
          <w:highlight w:val="yellow"/>
        </w:rPr>
      </w:pPr>
      <w:r w:rsidRPr="50D571C0">
        <w:rPr>
          <w:rFonts w:ascii="Calibri" w:eastAsia="Calibri" w:hAnsi="Calibri" w:cs="Calibri"/>
          <w:highlight w:val="yellow"/>
        </w:rPr>
        <w:t>*Do not forget to include the period</w:t>
      </w:r>
    </w:p>
    <w:p w14:paraId="4592C625" w14:textId="48187E66" w:rsidR="004D3A19" w:rsidRPr="004D3A19" w:rsidRDefault="3204D6A9" w:rsidP="004D3A19">
      <w:pPr>
        <w:pStyle w:val="ListParagraph"/>
        <w:numPr>
          <w:ilvl w:val="1"/>
          <w:numId w:val="14"/>
        </w:numPr>
        <w:spacing w:beforeAutospacing="1" w:afterAutospacing="1" w:line="480" w:lineRule="auto"/>
        <w:ind w:firstLineChars="0"/>
        <w:rPr>
          <w:rFonts w:eastAsia="Times New Roman" w:cs="Times New Roman"/>
        </w:rPr>
      </w:pPr>
      <w:r w:rsidRPr="008408EA">
        <w:rPr>
          <w:rFonts w:eastAsia="Times New Roman" w:cs="Times New Roman"/>
        </w:rPr>
        <w:t xml:space="preserve">Wait until the image is </w:t>
      </w:r>
      <w:proofErr w:type="gramStart"/>
      <w:r w:rsidRPr="008408EA">
        <w:rPr>
          <w:rFonts w:eastAsia="Times New Roman" w:cs="Times New Roman"/>
        </w:rPr>
        <w:t>created</w:t>
      </w:r>
      <w:proofErr w:type="gramEnd"/>
    </w:p>
    <w:p w14:paraId="464999C6" w14:textId="63DE407A" w:rsidR="00B605A8" w:rsidRDefault="00B6139E" w:rsidP="004D3A19">
      <w:pPr>
        <w:pStyle w:val="ListParagraph"/>
        <w:numPr>
          <w:ilvl w:val="0"/>
          <w:numId w:val="14"/>
        </w:numPr>
        <w:spacing w:after="100" w:afterAutospacing="1" w:line="276" w:lineRule="auto"/>
        <w:ind w:firstLineChars="0"/>
        <w:rPr>
          <w:rFonts w:eastAsia="Times New Roman" w:cs="Times New Roman"/>
          <w:b/>
          <w:bCs/>
          <w:sz w:val="28"/>
          <w:szCs w:val="28"/>
        </w:rPr>
      </w:pPr>
      <w:r>
        <w:rPr>
          <w:rFonts w:eastAsia="Times New Roman" w:cs="Times New Roman"/>
          <w:b/>
          <w:bCs/>
          <w:sz w:val="28"/>
          <w:szCs w:val="28"/>
        </w:rPr>
        <w:t xml:space="preserve">Return to the </w:t>
      </w:r>
      <w:r w:rsidR="00421FC0">
        <w:rPr>
          <w:rFonts w:eastAsia="Times New Roman" w:cs="Times New Roman"/>
          <w:b/>
          <w:bCs/>
          <w:sz w:val="28"/>
          <w:szCs w:val="28"/>
        </w:rPr>
        <w:t xml:space="preserve">flask-server </w:t>
      </w:r>
      <w:proofErr w:type="gramStart"/>
      <w:r w:rsidR="00421FC0">
        <w:rPr>
          <w:rFonts w:eastAsia="Times New Roman" w:cs="Times New Roman"/>
          <w:b/>
          <w:bCs/>
          <w:sz w:val="28"/>
          <w:szCs w:val="28"/>
        </w:rPr>
        <w:t>terminal</w:t>
      </w:r>
      <w:proofErr w:type="gramEnd"/>
      <w:r w:rsidR="00421FC0">
        <w:rPr>
          <w:rFonts w:eastAsia="Times New Roman" w:cs="Times New Roman"/>
          <w:b/>
          <w:bCs/>
          <w:sz w:val="28"/>
          <w:szCs w:val="28"/>
        </w:rPr>
        <w:t xml:space="preserve"> </w:t>
      </w:r>
    </w:p>
    <w:p w14:paraId="077EA353" w14:textId="77777777" w:rsidR="00B7283A" w:rsidRPr="004D3A19" w:rsidRDefault="00421FC0" w:rsidP="004D3A19">
      <w:pPr>
        <w:pStyle w:val="ListParagraph"/>
        <w:numPr>
          <w:ilvl w:val="1"/>
          <w:numId w:val="14"/>
        </w:numPr>
        <w:spacing w:line="276" w:lineRule="auto"/>
        <w:ind w:firstLineChars="0"/>
        <w:rPr>
          <w:rFonts w:eastAsia="Times New Roman" w:cs="Times New Roman"/>
        </w:rPr>
      </w:pPr>
      <w:r w:rsidRPr="004D3A19">
        <w:rPr>
          <w:rFonts w:eastAsia="Times New Roman" w:cs="Times New Roman"/>
        </w:rPr>
        <w:t xml:space="preserve">Run the </w:t>
      </w:r>
      <w:proofErr w:type="gramStart"/>
      <w:r w:rsidRPr="004D3A19">
        <w:rPr>
          <w:rFonts w:eastAsia="Times New Roman" w:cs="Times New Roman"/>
        </w:rPr>
        <w:t>command</w:t>
      </w:r>
      <w:proofErr w:type="gramEnd"/>
      <w:r w:rsidRPr="004D3A19">
        <w:rPr>
          <w:rFonts w:eastAsia="Times New Roman" w:cs="Times New Roman"/>
        </w:rPr>
        <w:t xml:space="preserve"> </w:t>
      </w:r>
    </w:p>
    <w:p w14:paraId="376D96E9" w14:textId="3654986E" w:rsidR="00F24FE3" w:rsidRPr="004D3A19" w:rsidRDefault="00B7283A" w:rsidP="004D3A19">
      <w:pPr>
        <w:ind w:left="1440" w:firstLine="720"/>
        <w:rPr>
          <w:rFonts w:ascii="Arial" w:eastAsia="Arial" w:hAnsi="Arial" w:cs="Arial"/>
          <w:b/>
        </w:rPr>
      </w:pPr>
      <w:r w:rsidRPr="50D571C0">
        <w:rPr>
          <w:rFonts w:ascii="Arial" w:eastAsia="Arial" w:hAnsi="Arial" w:cs="Arial"/>
          <w:b/>
        </w:rPr>
        <w:t>docker run -p 5001:5000 flask-</w:t>
      </w:r>
      <w:proofErr w:type="gramStart"/>
      <w:r w:rsidRPr="50D571C0">
        <w:rPr>
          <w:rFonts w:ascii="Arial" w:eastAsia="Arial" w:hAnsi="Arial" w:cs="Arial"/>
          <w:b/>
        </w:rPr>
        <w:t>app</w:t>
      </w:r>
      <w:proofErr w:type="gramEnd"/>
    </w:p>
    <w:p w14:paraId="577E5EE7" w14:textId="051FBA23" w:rsidR="00421FC0" w:rsidRDefault="00DE6196" w:rsidP="001C085E">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t xml:space="preserve">Test the </w:t>
      </w:r>
      <w:proofErr w:type="gramStart"/>
      <w:r>
        <w:rPr>
          <w:rFonts w:eastAsia="Times New Roman" w:cs="Times New Roman"/>
          <w:b/>
          <w:bCs/>
          <w:sz w:val="28"/>
          <w:szCs w:val="28"/>
        </w:rPr>
        <w:t>back-end</w:t>
      </w:r>
      <w:proofErr w:type="gramEnd"/>
      <w:r>
        <w:rPr>
          <w:rFonts w:eastAsia="Times New Roman" w:cs="Times New Roman"/>
          <w:b/>
          <w:bCs/>
          <w:sz w:val="28"/>
          <w:szCs w:val="28"/>
        </w:rPr>
        <w:t xml:space="preserve"> API</w:t>
      </w:r>
    </w:p>
    <w:p w14:paraId="42308E5C" w14:textId="74812553"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Return to Docker Desktop</w:t>
      </w:r>
    </w:p>
    <w:p w14:paraId="26CED076" w14:textId="375F5180"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 xml:space="preserve">Click on </w:t>
      </w:r>
      <w:r w:rsidRPr="004D3A19">
        <w:rPr>
          <w:rFonts w:eastAsia="Times New Roman" w:cs="Times New Roman"/>
          <w:i/>
        </w:rPr>
        <w:t xml:space="preserve">Containers </w:t>
      </w:r>
    </w:p>
    <w:p w14:paraId="7DFAE300" w14:textId="77C8C7CA" w:rsidR="00DE6196" w:rsidRPr="004D3A19" w:rsidRDefault="00DE6196" w:rsidP="0097280C">
      <w:pPr>
        <w:pStyle w:val="ListParagraph"/>
        <w:numPr>
          <w:ilvl w:val="1"/>
          <w:numId w:val="14"/>
        </w:numPr>
        <w:spacing w:before="100" w:beforeAutospacing="1" w:after="100" w:afterAutospacing="1" w:line="360" w:lineRule="auto"/>
        <w:ind w:firstLineChars="0"/>
        <w:rPr>
          <w:rFonts w:eastAsia="Times New Roman" w:cs="Times New Roman"/>
        </w:rPr>
      </w:pPr>
      <w:r w:rsidRPr="004D3A19">
        <w:rPr>
          <w:rFonts w:eastAsia="Times New Roman" w:cs="Times New Roman"/>
        </w:rPr>
        <w:t xml:space="preserve">Click on the ports </w:t>
      </w:r>
      <w:r w:rsidR="006B05D7" w:rsidRPr="004D3A19">
        <w:rPr>
          <w:rFonts w:eastAsia="Times New Roman" w:cs="Times New Roman"/>
          <w:i/>
        </w:rPr>
        <w:t xml:space="preserve">5001:5000 </w:t>
      </w:r>
      <w:r w:rsidR="006B05D7" w:rsidRPr="004D3A19">
        <w:rPr>
          <w:rFonts w:eastAsia="Times New Roman" w:cs="Times New Roman"/>
        </w:rPr>
        <w:t xml:space="preserve">shown in flask-app </w:t>
      </w:r>
      <w:proofErr w:type="gramStart"/>
      <w:r w:rsidR="006B05D7" w:rsidRPr="004D3A19">
        <w:rPr>
          <w:rFonts w:eastAsia="Times New Roman" w:cs="Times New Roman"/>
        </w:rPr>
        <w:t>container</w:t>
      </w:r>
      <w:proofErr w:type="gramEnd"/>
    </w:p>
    <w:p w14:paraId="2674DE92" w14:textId="351EC6F1" w:rsidR="006B05D7" w:rsidRPr="004D3A19" w:rsidRDefault="006B05D7"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A browser window will open</w:t>
      </w:r>
      <w:r w:rsidR="001C085E">
        <w:rPr>
          <w:rFonts w:eastAsia="Times New Roman" w:cs="Times New Roman"/>
        </w:rPr>
        <w:t>:</w:t>
      </w:r>
    </w:p>
    <w:p w14:paraId="58215D13" w14:textId="71C540C9" w:rsidR="006B05D7" w:rsidRPr="004D3A19" w:rsidRDefault="00617C2B"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Enter the following URL</w:t>
      </w:r>
      <w:r w:rsidR="004F10E8" w:rsidRPr="004D3A19">
        <w:rPr>
          <w:rFonts w:eastAsia="Times New Roman" w:cs="Times New Roman"/>
        </w:rPr>
        <w:t xml:space="preserve"> to test the </w:t>
      </w:r>
      <w:r w:rsidR="00557B3F" w:rsidRPr="004D3A19">
        <w:rPr>
          <w:rFonts w:eastAsia="Times New Roman" w:cs="Times New Roman"/>
        </w:rPr>
        <w:t xml:space="preserve">members </w:t>
      </w:r>
      <w:proofErr w:type="gramStart"/>
      <w:r w:rsidR="004F10E8" w:rsidRPr="004D3A19">
        <w:rPr>
          <w:rFonts w:eastAsia="Times New Roman" w:cs="Times New Roman"/>
        </w:rPr>
        <w:t>API</w:t>
      </w:r>
      <w:proofErr w:type="gramEnd"/>
    </w:p>
    <w:p w14:paraId="65E80187" w14:textId="57699013" w:rsidR="00617C2B" w:rsidRPr="00FB46C1" w:rsidRDefault="00000000" w:rsidP="001C085E">
      <w:pPr>
        <w:pStyle w:val="ListParagraph"/>
        <w:numPr>
          <w:ilvl w:val="3"/>
          <w:numId w:val="14"/>
        </w:numPr>
        <w:spacing w:before="100" w:beforeAutospacing="1" w:after="100" w:afterAutospacing="1" w:line="276" w:lineRule="auto"/>
        <w:ind w:firstLineChars="0"/>
        <w:rPr>
          <w:rFonts w:eastAsia="Times New Roman" w:cs="Times New Roman"/>
        </w:rPr>
      </w:pPr>
      <w:hyperlink r:id="rId22" w:history="1">
        <w:r w:rsidR="000F2B7D" w:rsidRPr="00F64CAE">
          <w:rPr>
            <w:rStyle w:val="Hyperlink"/>
            <w:rFonts w:eastAsia="Times New Roman" w:cs="Times New Roman"/>
          </w:rPr>
          <w:t>http://localhost:5001/members</w:t>
        </w:r>
      </w:hyperlink>
      <w:r w:rsidR="00FB46C1">
        <w:rPr>
          <w:rStyle w:val="Hyperlink"/>
          <w:rFonts w:eastAsia="Times New Roman" w:cs="Times New Roman"/>
        </w:rPr>
        <w:t xml:space="preserve"> </w:t>
      </w:r>
    </w:p>
    <w:p w14:paraId="0FA3523F" w14:textId="719EDF9A" w:rsidR="004F10E8" w:rsidRPr="001C085E" w:rsidRDefault="004F10E8" w:rsidP="001C085E">
      <w:pPr>
        <w:pStyle w:val="ListParagraph"/>
        <w:numPr>
          <w:ilvl w:val="3"/>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A </w:t>
      </w:r>
      <w:r w:rsidR="003B163C" w:rsidRPr="004D3A19">
        <w:rPr>
          <w:rFonts w:eastAsia="Times New Roman" w:cs="Times New Roman"/>
        </w:rPr>
        <w:t>key value pair table will be displayed showing Member1, Member2, Member3</w:t>
      </w:r>
      <w:r w:rsidR="001C085E">
        <w:rPr>
          <w:rFonts w:eastAsia="Times New Roman" w:cs="Times New Roman"/>
        </w:rPr>
        <w:t xml:space="preserve">. </w:t>
      </w:r>
      <w:r w:rsidR="001414A1" w:rsidRPr="001C085E">
        <w:rPr>
          <w:rFonts w:eastAsia="Times New Roman" w:cs="Times New Roman"/>
        </w:rPr>
        <w:t xml:space="preserve">If you are viewing </w:t>
      </w:r>
      <w:r w:rsidR="00557B3F" w:rsidRPr="001C085E">
        <w:rPr>
          <w:rFonts w:eastAsia="Times New Roman" w:cs="Times New Roman"/>
        </w:rPr>
        <w:t>this,</w:t>
      </w:r>
      <w:r w:rsidR="001414A1" w:rsidRPr="001C085E">
        <w:rPr>
          <w:rFonts w:eastAsia="Times New Roman" w:cs="Times New Roman"/>
        </w:rPr>
        <w:t xml:space="preserve"> it means the API is </w:t>
      </w:r>
      <w:proofErr w:type="gramStart"/>
      <w:r w:rsidR="001414A1" w:rsidRPr="001C085E">
        <w:rPr>
          <w:rFonts w:eastAsia="Times New Roman" w:cs="Times New Roman"/>
        </w:rPr>
        <w:t>working</w:t>
      </w:r>
      <w:proofErr w:type="gramEnd"/>
      <w:r w:rsidR="001414A1" w:rsidRPr="001C085E">
        <w:rPr>
          <w:rFonts w:eastAsia="Times New Roman" w:cs="Times New Roman"/>
        </w:rPr>
        <w:t xml:space="preserve"> </w:t>
      </w:r>
    </w:p>
    <w:p w14:paraId="6CA935EE" w14:textId="3F0CDAA5" w:rsidR="004F10E8" w:rsidRPr="00557B3F" w:rsidRDefault="3CFFAE8E" w:rsidP="001C085E">
      <w:pPr>
        <w:spacing w:before="100" w:beforeAutospacing="1" w:after="100" w:afterAutospacing="1" w:line="276" w:lineRule="auto"/>
        <w:ind w:left="2160"/>
        <w:rPr>
          <w:rFonts w:eastAsia="Times New Roman" w:cs="Times New Roman"/>
          <w:b/>
          <w:bCs/>
        </w:rPr>
      </w:pPr>
      <w:r>
        <w:t xml:space="preserve">            </w:t>
      </w:r>
      <w:r>
        <w:rPr>
          <w:noProof/>
        </w:rPr>
        <w:drawing>
          <wp:inline distT="0" distB="0" distL="0" distR="0" wp14:anchorId="70248F9F" wp14:editId="6E419695">
            <wp:extent cx="3657600" cy="1219200"/>
            <wp:effectExtent l="0" t="0" r="0" b="0"/>
            <wp:docPr id="322905311" name="Picture 32290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57600" cy="1219200"/>
                    </a:xfrm>
                    <a:prstGeom prst="rect">
                      <a:avLst/>
                    </a:prstGeom>
                  </pic:spPr>
                </pic:pic>
              </a:graphicData>
            </a:graphic>
          </wp:inline>
        </w:drawing>
      </w:r>
      <w:r w:rsidR="004F10E8" w:rsidRPr="50D571C0">
        <w:rPr>
          <w:rFonts w:eastAsia="Times New Roman" w:cs="Times New Roman"/>
          <w:b/>
          <w:bCs/>
        </w:rPr>
        <w:t xml:space="preserve"> </w:t>
      </w:r>
    </w:p>
    <w:p w14:paraId="29C49EF9" w14:textId="0C989032" w:rsidR="00AD3CF8" w:rsidRPr="004D3A19" w:rsidRDefault="00AD3CF8"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Enter the following URL to test the </w:t>
      </w:r>
      <w:proofErr w:type="gramStart"/>
      <w:r w:rsidR="00557B3F" w:rsidRPr="004D3A19">
        <w:rPr>
          <w:rFonts w:eastAsia="Times New Roman" w:cs="Times New Roman"/>
        </w:rPr>
        <w:t>back-end</w:t>
      </w:r>
      <w:proofErr w:type="gramEnd"/>
      <w:r w:rsidR="00557B3F" w:rsidRPr="004D3A19">
        <w:rPr>
          <w:rFonts w:eastAsia="Times New Roman" w:cs="Times New Roman"/>
        </w:rPr>
        <w:t xml:space="preserve"> API</w:t>
      </w:r>
    </w:p>
    <w:p w14:paraId="3516EBC7" w14:textId="4BBD581B" w:rsidR="00AD3CF8" w:rsidRPr="004D3A19" w:rsidRDefault="00000000" w:rsidP="001C085E">
      <w:pPr>
        <w:pStyle w:val="ListParagraph"/>
        <w:numPr>
          <w:ilvl w:val="3"/>
          <w:numId w:val="14"/>
        </w:numPr>
        <w:spacing w:before="100" w:beforeAutospacing="1" w:after="100" w:afterAutospacing="1" w:line="276" w:lineRule="auto"/>
        <w:ind w:firstLineChars="0"/>
        <w:rPr>
          <w:rFonts w:eastAsia="Times New Roman" w:cs="Times New Roman"/>
        </w:rPr>
      </w:pPr>
      <w:hyperlink r:id="rId24" w:history="1">
        <w:r w:rsidR="00AD3CF8" w:rsidRPr="004D3A19">
          <w:rPr>
            <w:rStyle w:val="Hyperlink"/>
            <w:rFonts w:eastAsia="Times New Roman" w:cs="Times New Roman"/>
          </w:rPr>
          <w:t>http://localhost:5001/predict</w:t>
        </w:r>
      </w:hyperlink>
      <w:r w:rsidR="00AD3CF8" w:rsidRPr="004D3A19">
        <w:rPr>
          <w:rFonts w:eastAsia="Times New Roman" w:cs="Times New Roman"/>
        </w:rPr>
        <w:t xml:space="preserve"> </w:t>
      </w:r>
    </w:p>
    <w:p w14:paraId="5C10EBF5" w14:textId="263D82FA" w:rsidR="00AD3CF8" w:rsidRPr="004D3A19" w:rsidRDefault="00557B3F" w:rsidP="001C085E">
      <w:pPr>
        <w:pStyle w:val="ListParagraph"/>
        <w:numPr>
          <w:ilvl w:val="3"/>
          <w:numId w:val="14"/>
        </w:numPr>
        <w:spacing w:before="100" w:beforeAutospacing="1" w:after="100" w:afterAutospacing="1" w:line="276" w:lineRule="auto"/>
        <w:ind w:firstLineChars="0"/>
        <w:rPr>
          <w:rFonts w:eastAsia="Times New Roman" w:cs="Times New Roman"/>
        </w:rPr>
      </w:pPr>
      <w:r w:rsidRPr="004D3A19">
        <w:rPr>
          <w:rFonts w:eastAsia="Times New Roman" w:cs="Times New Roman"/>
        </w:rPr>
        <w:t xml:space="preserve">If you can access this </w:t>
      </w:r>
      <w:proofErr w:type="gramStart"/>
      <w:r w:rsidRPr="004D3A19">
        <w:rPr>
          <w:rFonts w:eastAsia="Times New Roman" w:cs="Times New Roman"/>
        </w:rPr>
        <w:t>URL</w:t>
      </w:r>
      <w:proofErr w:type="gramEnd"/>
      <w:r w:rsidRPr="004D3A19">
        <w:rPr>
          <w:rFonts w:eastAsia="Times New Roman" w:cs="Times New Roman"/>
        </w:rPr>
        <w:t xml:space="preserve"> it means that the back-end application is working </w:t>
      </w:r>
    </w:p>
    <w:p w14:paraId="18D99EA1" w14:textId="60F10854" w:rsidR="335EB06B" w:rsidRDefault="335EB06B" w:rsidP="50D571C0">
      <w:pPr>
        <w:spacing w:beforeAutospacing="1" w:afterAutospacing="1"/>
      </w:pPr>
      <w:r>
        <w:t xml:space="preserve">     </w:t>
      </w:r>
      <w:r w:rsidR="001C085E">
        <w:tab/>
      </w:r>
      <w:r w:rsidR="001C085E">
        <w:tab/>
      </w:r>
      <w:r w:rsidR="001C085E">
        <w:tab/>
        <w:t xml:space="preserve">     </w:t>
      </w:r>
      <w:r>
        <w:t xml:space="preserve">       </w:t>
      </w:r>
      <w:r>
        <w:rPr>
          <w:noProof/>
        </w:rPr>
        <w:drawing>
          <wp:inline distT="0" distB="0" distL="0" distR="0" wp14:anchorId="2B5E71F2" wp14:editId="0183AFA5">
            <wp:extent cx="4041648" cy="647700"/>
            <wp:effectExtent l="0" t="0" r="0" b="0"/>
            <wp:docPr id="1733803909" name="Picture 173380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80390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1648" cy="647700"/>
                    </a:xfrm>
                    <a:prstGeom prst="rect">
                      <a:avLst/>
                    </a:prstGeom>
                  </pic:spPr>
                </pic:pic>
              </a:graphicData>
            </a:graphic>
          </wp:inline>
        </w:drawing>
      </w:r>
    </w:p>
    <w:p w14:paraId="678B8F1F" w14:textId="77777777" w:rsidR="00557B3F" w:rsidRDefault="00557B3F" w:rsidP="00557B3F">
      <w:pPr>
        <w:pStyle w:val="ListParagraph"/>
        <w:spacing w:before="100" w:beforeAutospacing="1" w:after="100" w:afterAutospacing="1"/>
        <w:ind w:left="2880" w:firstLineChars="0" w:firstLine="0"/>
        <w:rPr>
          <w:rFonts w:eastAsia="Times New Roman" w:cs="Times New Roman"/>
          <w:b/>
          <w:bCs/>
          <w:sz w:val="28"/>
          <w:szCs w:val="28"/>
        </w:rPr>
      </w:pPr>
    </w:p>
    <w:p w14:paraId="1ADB27C6" w14:textId="77777777" w:rsidR="001C085E" w:rsidRDefault="001C085E" w:rsidP="00557B3F">
      <w:pPr>
        <w:pStyle w:val="ListParagraph"/>
        <w:spacing w:before="100" w:beforeAutospacing="1" w:after="100" w:afterAutospacing="1"/>
        <w:ind w:left="2880" w:firstLineChars="0" w:firstLine="0"/>
        <w:rPr>
          <w:rFonts w:eastAsia="Times New Roman" w:cs="Times New Roman"/>
          <w:b/>
          <w:bCs/>
          <w:sz w:val="28"/>
          <w:szCs w:val="28"/>
        </w:rPr>
      </w:pPr>
    </w:p>
    <w:p w14:paraId="6EB8A3DD" w14:textId="23C0724B" w:rsidR="000F2B7D" w:rsidRDefault="00C1582A" w:rsidP="001C085E">
      <w:pPr>
        <w:pStyle w:val="ListParagraph"/>
        <w:numPr>
          <w:ilvl w:val="0"/>
          <w:numId w:val="14"/>
        </w:numPr>
        <w:spacing w:before="100" w:beforeAutospacing="1" w:after="100" w:afterAutospacing="1" w:line="276" w:lineRule="auto"/>
        <w:ind w:firstLineChars="0"/>
        <w:rPr>
          <w:rFonts w:eastAsia="Times New Roman" w:cs="Times New Roman"/>
          <w:b/>
          <w:bCs/>
          <w:sz w:val="28"/>
          <w:szCs w:val="28"/>
        </w:rPr>
      </w:pPr>
      <w:r>
        <w:rPr>
          <w:rFonts w:eastAsia="Times New Roman" w:cs="Times New Roman"/>
          <w:b/>
          <w:bCs/>
          <w:sz w:val="28"/>
          <w:szCs w:val="28"/>
        </w:rPr>
        <w:lastRenderedPageBreak/>
        <w:t>Test</w:t>
      </w:r>
      <w:r w:rsidR="00557B3F">
        <w:rPr>
          <w:rFonts w:eastAsia="Times New Roman" w:cs="Times New Roman"/>
          <w:b/>
          <w:bCs/>
          <w:sz w:val="28"/>
          <w:szCs w:val="28"/>
        </w:rPr>
        <w:t xml:space="preserve"> the front-end </w:t>
      </w:r>
      <w:proofErr w:type="gramStart"/>
      <w:r w:rsidR="00557B3F">
        <w:rPr>
          <w:rFonts w:eastAsia="Times New Roman" w:cs="Times New Roman"/>
          <w:b/>
          <w:bCs/>
          <w:sz w:val="28"/>
          <w:szCs w:val="28"/>
        </w:rPr>
        <w:t>UI</w:t>
      </w:r>
      <w:proofErr w:type="gramEnd"/>
    </w:p>
    <w:p w14:paraId="2FECC9AE" w14:textId="0AA77171" w:rsidR="00C1719E" w:rsidRPr="001C085E" w:rsidRDefault="00C1719E" w:rsidP="001C085E">
      <w:pPr>
        <w:pStyle w:val="ListParagraph"/>
        <w:numPr>
          <w:ilvl w:val="1"/>
          <w:numId w:val="14"/>
        </w:numPr>
        <w:spacing w:before="100" w:beforeAutospacing="1" w:after="100" w:afterAutospacing="1" w:line="360" w:lineRule="auto"/>
        <w:ind w:firstLineChars="0"/>
        <w:rPr>
          <w:rFonts w:eastAsia="Times New Roman" w:cs="Times New Roman"/>
        </w:rPr>
      </w:pPr>
      <w:r w:rsidRPr="001C085E">
        <w:rPr>
          <w:rFonts w:eastAsia="Times New Roman" w:cs="Times New Roman"/>
        </w:rPr>
        <w:t>Return to VSCode</w:t>
      </w:r>
    </w:p>
    <w:p w14:paraId="2867E21A" w14:textId="6A810697" w:rsidR="00C1719E" w:rsidRPr="001C085E" w:rsidRDefault="00C1719E"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Click on the </w:t>
      </w:r>
      <w:r w:rsidR="00E7055B" w:rsidRPr="001C085E">
        <w:rPr>
          <w:rFonts w:eastAsia="Times New Roman" w:cs="Times New Roman"/>
        </w:rPr>
        <w:t xml:space="preserve">my-react-app </w:t>
      </w:r>
      <w:proofErr w:type="gramStart"/>
      <w:r w:rsidR="00E7055B" w:rsidRPr="001C085E">
        <w:rPr>
          <w:rFonts w:eastAsia="Times New Roman" w:cs="Times New Roman"/>
        </w:rPr>
        <w:t>terminal</w:t>
      </w:r>
      <w:proofErr w:type="gramEnd"/>
      <w:r w:rsidR="00E7055B" w:rsidRPr="001C085E">
        <w:rPr>
          <w:rFonts w:eastAsia="Times New Roman" w:cs="Times New Roman"/>
        </w:rPr>
        <w:t xml:space="preserve"> </w:t>
      </w:r>
    </w:p>
    <w:p w14:paraId="1B184A55" w14:textId="3ED00BCA" w:rsidR="00E7055B" w:rsidRPr="001C085E" w:rsidRDefault="00E7055B" w:rsidP="001C085E">
      <w:pPr>
        <w:pStyle w:val="ListParagraph"/>
        <w:numPr>
          <w:ilvl w:val="2"/>
          <w:numId w:val="14"/>
        </w:numPr>
        <w:spacing w:line="276" w:lineRule="auto"/>
        <w:ind w:firstLineChars="0"/>
        <w:rPr>
          <w:rFonts w:eastAsia="Times New Roman" w:cs="Times New Roman"/>
        </w:rPr>
      </w:pPr>
      <w:r w:rsidRPr="001C085E">
        <w:rPr>
          <w:rFonts w:eastAsia="Times New Roman" w:cs="Times New Roman"/>
        </w:rPr>
        <w:t xml:space="preserve">Run the </w:t>
      </w:r>
      <w:proofErr w:type="gramStart"/>
      <w:r w:rsidRPr="001C085E">
        <w:rPr>
          <w:rFonts w:eastAsia="Times New Roman" w:cs="Times New Roman"/>
        </w:rPr>
        <w:t>command</w:t>
      </w:r>
      <w:proofErr w:type="gramEnd"/>
      <w:r w:rsidRPr="001C085E">
        <w:rPr>
          <w:rFonts w:eastAsia="Times New Roman" w:cs="Times New Roman"/>
        </w:rPr>
        <w:t xml:space="preserve"> </w:t>
      </w:r>
    </w:p>
    <w:p w14:paraId="7D55D372" w14:textId="60517E30" w:rsidR="00E7055B" w:rsidRPr="001C085E" w:rsidRDefault="00E7055B" w:rsidP="001C085E">
      <w:pPr>
        <w:spacing w:line="276" w:lineRule="auto"/>
        <w:ind w:left="2160" w:firstLine="720"/>
        <w:rPr>
          <w:rFonts w:ascii="Arial" w:eastAsia="Arial" w:hAnsi="Arial" w:cs="Arial"/>
          <w:b/>
        </w:rPr>
      </w:pPr>
      <w:r w:rsidRPr="001C085E">
        <w:rPr>
          <w:rFonts w:ascii="Arial" w:eastAsia="Arial" w:hAnsi="Arial" w:cs="Arial"/>
          <w:b/>
        </w:rPr>
        <w:t xml:space="preserve">docker run -p 3000:3000 </w:t>
      </w:r>
      <w:proofErr w:type="spellStart"/>
      <w:r w:rsidRPr="001C085E">
        <w:rPr>
          <w:rFonts w:ascii="Arial" w:eastAsia="Arial" w:hAnsi="Arial" w:cs="Arial"/>
          <w:b/>
        </w:rPr>
        <w:t>med-</w:t>
      </w:r>
      <w:proofErr w:type="gramStart"/>
      <w:r w:rsidRPr="001C085E">
        <w:rPr>
          <w:rFonts w:ascii="Arial" w:eastAsia="Arial" w:hAnsi="Arial" w:cs="Arial"/>
          <w:b/>
        </w:rPr>
        <w:t>x:dev</w:t>
      </w:r>
      <w:proofErr w:type="spellEnd"/>
      <w:proofErr w:type="gramEnd"/>
    </w:p>
    <w:p w14:paraId="5372BF41" w14:textId="5F1D515E" w:rsidR="00F07101" w:rsidRPr="001C085E" w:rsidRDefault="00F07101" w:rsidP="001C085E">
      <w:pPr>
        <w:pStyle w:val="ListParagraph"/>
        <w:numPr>
          <w:ilvl w:val="2"/>
          <w:numId w:val="14"/>
        </w:numPr>
        <w:spacing w:line="360" w:lineRule="auto"/>
        <w:ind w:firstLineChars="0"/>
        <w:rPr>
          <w:rFonts w:eastAsia="Times New Roman" w:cs="Times New Roman"/>
        </w:rPr>
      </w:pPr>
      <w:r w:rsidRPr="001C085E">
        <w:rPr>
          <w:rFonts w:eastAsia="Times New Roman" w:cs="Times New Roman"/>
        </w:rPr>
        <w:t>Return to Docker Desktop</w:t>
      </w:r>
    </w:p>
    <w:p w14:paraId="07A4C233" w14:textId="74A64444" w:rsidR="00C1582A" w:rsidRPr="001C085E" w:rsidRDefault="00C1582A"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Click on </w:t>
      </w:r>
      <w:r w:rsidRPr="001C085E">
        <w:rPr>
          <w:rFonts w:eastAsia="Times New Roman" w:cs="Times New Roman"/>
          <w:i/>
        </w:rPr>
        <w:t>Containers</w:t>
      </w:r>
      <w:r w:rsidRPr="001C085E">
        <w:rPr>
          <w:rFonts w:eastAsia="Times New Roman" w:cs="Times New Roman"/>
        </w:rPr>
        <w:t xml:space="preserve"> </w:t>
      </w:r>
    </w:p>
    <w:p w14:paraId="77A37CC8" w14:textId="32C117E7" w:rsidR="00C1582A" w:rsidRPr="001C085E" w:rsidRDefault="00C1582A" w:rsidP="001C085E">
      <w:pPr>
        <w:pStyle w:val="ListParagraph"/>
        <w:numPr>
          <w:ilvl w:val="2"/>
          <w:numId w:val="14"/>
        </w:numPr>
        <w:spacing w:before="100" w:beforeAutospacing="1" w:after="100" w:afterAutospacing="1" w:line="360" w:lineRule="auto"/>
        <w:ind w:firstLineChars="0"/>
        <w:rPr>
          <w:rFonts w:eastAsia="Times New Roman" w:cs="Times New Roman"/>
        </w:rPr>
      </w:pPr>
      <w:r w:rsidRPr="001C085E">
        <w:rPr>
          <w:rFonts w:eastAsia="Times New Roman" w:cs="Times New Roman"/>
        </w:rPr>
        <w:t xml:space="preserve">Click on the ports </w:t>
      </w:r>
      <w:r w:rsidRPr="001C085E">
        <w:rPr>
          <w:rFonts w:eastAsia="Times New Roman" w:cs="Times New Roman"/>
          <w:i/>
        </w:rPr>
        <w:t>3000:3000</w:t>
      </w:r>
      <w:r w:rsidRPr="001C085E">
        <w:rPr>
          <w:rFonts w:eastAsia="Times New Roman" w:cs="Times New Roman"/>
        </w:rPr>
        <w:t xml:space="preserve"> shown in </w:t>
      </w:r>
      <w:r w:rsidR="009D170D" w:rsidRPr="001C085E">
        <w:rPr>
          <w:rFonts w:eastAsia="Times New Roman" w:cs="Times New Roman"/>
        </w:rPr>
        <w:t xml:space="preserve">my-react-app </w:t>
      </w:r>
      <w:proofErr w:type="gramStart"/>
      <w:r w:rsidR="009D170D" w:rsidRPr="001C085E">
        <w:rPr>
          <w:rFonts w:eastAsia="Times New Roman" w:cs="Times New Roman"/>
        </w:rPr>
        <w:t>container</w:t>
      </w:r>
      <w:proofErr w:type="gramEnd"/>
    </w:p>
    <w:p w14:paraId="17D34C36" w14:textId="75CE585E" w:rsidR="009D170D" w:rsidRPr="001C085E" w:rsidRDefault="009D170D" w:rsidP="001C085E">
      <w:pPr>
        <w:pStyle w:val="ListParagraph"/>
        <w:numPr>
          <w:ilvl w:val="1"/>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A browser window will </w:t>
      </w:r>
      <w:proofErr w:type="gramStart"/>
      <w:r w:rsidRPr="001C085E">
        <w:rPr>
          <w:rFonts w:eastAsia="Times New Roman" w:cs="Times New Roman"/>
        </w:rPr>
        <w:t>open</w:t>
      </w:r>
      <w:proofErr w:type="gramEnd"/>
      <w:r w:rsidRPr="001C085E">
        <w:rPr>
          <w:rFonts w:eastAsia="Times New Roman" w:cs="Times New Roman"/>
        </w:rPr>
        <w:t xml:space="preserve"> </w:t>
      </w:r>
    </w:p>
    <w:p w14:paraId="750E3D03" w14:textId="399489E4" w:rsidR="009D170D" w:rsidRPr="001C085E" w:rsidRDefault="009D170D"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 xml:space="preserve">The Med-X app will </w:t>
      </w:r>
      <w:proofErr w:type="gramStart"/>
      <w:r w:rsidRPr="001C085E">
        <w:rPr>
          <w:rFonts w:eastAsia="Times New Roman" w:cs="Times New Roman"/>
        </w:rPr>
        <w:t>load</w:t>
      </w:r>
      <w:proofErr w:type="gramEnd"/>
      <w:r w:rsidRPr="001C085E">
        <w:rPr>
          <w:rFonts w:eastAsia="Times New Roman" w:cs="Times New Roman"/>
        </w:rPr>
        <w:t xml:space="preserve"> </w:t>
      </w:r>
    </w:p>
    <w:p w14:paraId="015E866B" w14:textId="7780F362" w:rsidR="00F07101" w:rsidRPr="001C085E" w:rsidRDefault="00AF03DA" w:rsidP="001C085E">
      <w:pPr>
        <w:pStyle w:val="ListParagraph"/>
        <w:numPr>
          <w:ilvl w:val="2"/>
          <w:numId w:val="14"/>
        </w:numPr>
        <w:spacing w:before="100" w:beforeAutospacing="1" w:after="100" w:afterAutospacing="1" w:line="276" w:lineRule="auto"/>
        <w:ind w:firstLineChars="0"/>
        <w:rPr>
          <w:rFonts w:eastAsia="Times New Roman" w:cs="Times New Roman"/>
        </w:rPr>
      </w:pPr>
      <w:r w:rsidRPr="001C085E">
        <w:rPr>
          <w:rFonts w:eastAsia="Times New Roman" w:cs="Times New Roman"/>
        </w:rPr>
        <w:t>If you can see the Me</w:t>
      </w:r>
      <w:r w:rsidR="00596734" w:rsidRPr="001C085E">
        <w:rPr>
          <w:rFonts w:eastAsia="Times New Roman" w:cs="Times New Roman"/>
        </w:rPr>
        <w:t>d</w:t>
      </w:r>
      <w:r w:rsidRPr="001C085E">
        <w:rPr>
          <w:rFonts w:eastAsia="Times New Roman" w:cs="Times New Roman"/>
        </w:rPr>
        <w:t>-</w:t>
      </w:r>
      <w:r w:rsidR="00574FCB" w:rsidRPr="001C085E">
        <w:rPr>
          <w:rFonts w:eastAsia="Times New Roman" w:cs="Times New Roman"/>
        </w:rPr>
        <w:t>X</w:t>
      </w:r>
      <w:r w:rsidRPr="001C085E">
        <w:rPr>
          <w:rFonts w:eastAsia="Times New Roman" w:cs="Times New Roman"/>
        </w:rPr>
        <w:t xml:space="preserve"> app congratulations</w:t>
      </w:r>
      <w:r w:rsidR="00215B58" w:rsidRPr="001C085E">
        <w:rPr>
          <w:rFonts w:eastAsia="Times New Roman" w:cs="Times New Roman"/>
        </w:rPr>
        <w:t>,</w:t>
      </w:r>
      <w:r w:rsidRPr="001C085E">
        <w:rPr>
          <w:rFonts w:eastAsia="Times New Roman" w:cs="Times New Roman"/>
        </w:rPr>
        <w:t xml:space="preserve"> you have </w:t>
      </w:r>
      <w:r w:rsidR="00574FCB" w:rsidRPr="001C085E">
        <w:rPr>
          <w:rFonts w:eastAsia="Times New Roman" w:cs="Times New Roman"/>
        </w:rPr>
        <w:t xml:space="preserve">followed the steps </w:t>
      </w:r>
      <w:proofErr w:type="gramStart"/>
      <w:r w:rsidRPr="001C085E">
        <w:rPr>
          <w:rFonts w:eastAsia="Times New Roman" w:cs="Times New Roman"/>
        </w:rPr>
        <w:t>successfully</w:t>
      </w:r>
      <w:proofErr w:type="gramEnd"/>
      <w:r w:rsidRPr="001C085E">
        <w:rPr>
          <w:rFonts w:eastAsia="Times New Roman" w:cs="Times New Roman"/>
        </w:rPr>
        <w:t xml:space="preserve"> </w:t>
      </w:r>
    </w:p>
    <w:p w14:paraId="700C9844" w14:textId="7A91D7E8" w:rsidR="0575E6E8" w:rsidRDefault="0575E6E8" w:rsidP="50D571C0">
      <w:pPr>
        <w:spacing w:beforeAutospacing="1" w:afterAutospacing="1"/>
        <w:rPr>
          <w:rFonts w:eastAsia="Times New Roman" w:cs="Times New Roman"/>
          <w:b/>
          <w:bCs/>
        </w:rPr>
      </w:pPr>
    </w:p>
    <w:p w14:paraId="025A62B5" w14:textId="77777777" w:rsidR="001078B6" w:rsidRPr="001078B6" w:rsidRDefault="001078B6" w:rsidP="001078B6">
      <w:pPr>
        <w:spacing w:before="100" w:beforeAutospacing="1" w:after="100" w:afterAutospacing="1"/>
        <w:rPr>
          <w:rFonts w:eastAsia="Times New Roman" w:cs="Times New Roman"/>
          <w:b/>
          <w:bCs/>
        </w:rPr>
      </w:pPr>
    </w:p>
    <w:p w14:paraId="46344A5E" w14:textId="77777777" w:rsidR="00CA78DE" w:rsidRPr="001078B6" w:rsidRDefault="00CA78DE" w:rsidP="001078B6">
      <w:pPr>
        <w:spacing w:before="100" w:beforeAutospacing="1" w:after="100" w:afterAutospacing="1"/>
        <w:rPr>
          <w:rFonts w:eastAsia="Times New Roman" w:cs="Times New Roman"/>
          <w:b/>
          <w:bCs/>
        </w:rPr>
      </w:pPr>
    </w:p>
    <w:p w14:paraId="361BDE03" w14:textId="41528366" w:rsidR="00F07101" w:rsidRDefault="001C3721" w:rsidP="001C3721">
      <w:pPr>
        <w:spacing w:before="100" w:beforeAutospacing="1" w:after="100" w:afterAutospacing="1"/>
        <w:rPr>
          <w:rFonts w:eastAsia="Times New Roman" w:cs="Times New Roman"/>
          <w:b/>
          <w:bCs/>
          <w:sz w:val="28"/>
          <w:szCs w:val="28"/>
        </w:rPr>
      </w:pPr>
      <w:r w:rsidRPr="003E478C">
        <w:rPr>
          <w:rFonts w:eastAsia="Times New Roman" w:cs="Times New Roman"/>
          <w:b/>
          <w:bCs/>
          <w:sz w:val="28"/>
          <w:szCs w:val="28"/>
        </w:rPr>
        <w:t>Troubleshooting:</w:t>
      </w:r>
    </w:p>
    <w:p w14:paraId="42B6950D" w14:textId="7823C338" w:rsidR="00C27138" w:rsidRPr="00215B58" w:rsidRDefault="00C27138" w:rsidP="00CA78DE">
      <w:pPr>
        <w:spacing w:before="100" w:beforeAutospacing="1" w:after="100" w:afterAutospacing="1" w:line="276" w:lineRule="auto"/>
        <w:rPr>
          <w:rFonts w:eastAsia="Times New Roman" w:cs="Times New Roman"/>
          <w:sz w:val="28"/>
          <w:szCs w:val="28"/>
        </w:rPr>
      </w:pPr>
      <w:r w:rsidRPr="00215B58">
        <w:rPr>
          <w:rFonts w:eastAsia="Times New Roman" w:cs="Times New Roman"/>
          <w:sz w:val="28"/>
          <w:szCs w:val="28"/>
        </w:rPr>
        <w:t xml:space="preserve">In case </w:t>
      </w:r>
      <w:r w:rsidR="00CC437F" w:rsidRPr="00215B58">
        <w:rPr>
          <w:rFonts w:eastAsia="Times New Roman" w:cs="Times New Roman"/>
          <w:sz w:val="28"/>
          <w:szCs w:val="28"/>
        </w:rPr>
        <w:t xml:space="preserve">you want to develop the application further and you need to build new images </w:t>
      </w:r>
      <w:r w:rsidR="001078B6" w:rsidRPr="00215B58">
        <w:rPr>
          <w:rFonts w:eastAsia="Times New Roman" w:cs="Times New Roman"/>
          <w:sz w:val="28"/>
          <w:szCs w:val="28"/>
        </w:rPr>
        <w:t xml:space="preserve">without past data interference </w:t>
      </w:r>
      <w:r w:rsidR="003E478C" w:rsidRPr="00215B58">
        <w:rPr>
          <w:rFonts w:eastAsia="Times New Roman" w:cs="Times New Roman"/>
          <w:sz w:val="28"/>
          <w:szCs w:val="28"/>
        </w:rPr>
        <w:t xml:space="preserve">run the following commands respectively for the </w:t>
      </w:r>
      <w:proofErr w:type="gramStart"/>
      <w:r w:rsidR="003E478C" w:rsidRPr="00215B58">
        <w:rPr>
          <w:rFonts w:eastAsia="Times New Roman" w:cs="Times New Roman"/>
          <w:sz w:val="28"/>
          <w:szCs w:val="28"/>
        </w:rPr>
        <w:t>back-end</w:t>
      </w:r>
      <w:proofErr w:type="gramEnd"/>
      <w:r w:rsidR="003E478C" w:rsidRPr="00215B58">
        <w:rPr>
          <w:rFonts w:eastAsia="Times New Roman" w:cs="Times New Roman"/>
          <w:sz w:val="28"/>
          <w:szCs w:val="28"/>
        </w:rPr>
        <w:t xml:space="preserve"> and front-end </w:t>
      </w:r>
    </w:p>
    <w:p w14:paraId="1274DD8F" w14:textId="4FF44136" w:rsidR="001C3721" w:rsidRDefault="00C27138" w:rsidP="00376F76">
      <w:pPr>
        <w:pStyle w:val="ListParagraph"/>
        <w:spacing w:before="100" w:beforeAutospacing="1" w:after="100" w:afterAutospacing="1"/>
        <w:ind w:left="1440" w:firstLineChars="0" w:firstLine="0"/>
        <w:rPr>
          <w:rFonts w:eastAsia="Times New Roman" w:cs="Times New Roman"/>
          <w:b/>
          <w:bCs/>
          <w:sz w:val="28"/>
          <w:szCs w:val="28"/>
        </w:rPr>
      </w:pPr>
      <w:r w:rsidRPr="50D571C0">
        <w:rPr>
          <w:rFonts w:ascii="Arial" w:eastAsia="Arial" w:hAnsi="Arial" w:cs="Arial"/>
          <w:b/>
          <w:sz w:val="28"/>
          <w:szCs w:val="28"/>
        </w:rPr>
        <w:t>docker build -t flask-</w:t>
      </w:r>
      <w:proofErr w:type="gramStart"/>
      <w:r w:rsidRPr="50D571C0">
        <w:rPr>
          <w:rFonts w:ascii="Arial" w:eastAsia="Arial" w:hAnsi="Arial" w:cs="Arial"/>
          <w:b/>
          <w:sz w:val="28"/>
          <w:szCs w:val="28"/>
        </w:rPr>
        <w:t>app .</w:t>
      </w:r>
      <w:proofErr w:type="gramEnd"/>
      <w:r w:rsidRPr="50D571C0">
        <w:rPr>
          <w:rFonts w:ascii="Arial" w:eastAsia="Arial" w:hAnsi="Arial" w:cs="Arial"/>
          <w:b/>
          <w:sz w:val="28"/>
          <w:szCs w:val="28"/>
        </w:rPr>
        <w:t xml:space="preserve"> --no-cache</w:t>
      </w:r>
      <w:r>
        <w:rPr>
          <w:rFonts w:eastAsia="Times New Roman" w:cs="Times New Roman"/>
          <w:b/>
          <w:bCs/>
          <w:sz w:val="28"/>
          <w:szCs w:val="28"/>
        </w:rPr>
        <w:t xml:space="preserve"> </w:t>
      </w:r>
    </w:p>
    <w:p w14:paraId="2618FDA1" w14:textId="0C4111B5" w:rsidR="00C27138" w:rsidRPr="00376F76" w:rsidRDefault="00CC437F" w:rsidP="00376F76">
      <w:pPr>
        <w:spacing w:before="100" w:beforeAutospacing="1" w:after="100" w:afterAutospacing="1"/>
        <w:ind w:left="720" w:firstLine="720"/>
        <w:rPr>
          <w:rFonts w:ascii="Arial" w:eastAsia="Arial" w:hAnsi="Arial" w:cs="Arial"/>
          <w:b/>
          <w:sz w:val="28"/>
          <w:szCs w:val="28"/>
        </w:rPr>
      </w:pPr>
      <w:r w:rsidRPr="26E4BF93">
        <w:rPr>
          <w:rFonts w:ascii="Arial" w:eastAsia="Arial" w:hAnsi="Arial" w:cs="Arial"/>
          <w:b/>
          <w:sz w:val="28"/>
          <w:szCs w:val="28"/>
        </w:rPr>
        <w:t xml:space="preserve">docker build -t </w:t>
      </w:r>
      <w:proofErr w:type="spellStart"/>
      <w:r w:rsidRPr="26E4BF93">
        <w:rPr>
          <w:rFonts w:ascii="Arial" w:eastAsia="Arial" w:hAnsi="Arial" w:cs="Arial"/>
          <w:b/>
          <w:sz w:val="28"/>
          <w:szCs w:val="28"/>
        </w:rPr>
        <w:t>med-</w:t>
      </w:r>
      <w:proofErr w:type="gramStart"/>
      <w:r w:rsidRPr="26E4BF93">
        <w:rPr>
          <w:rFonts w:ascii="Arial" w:eastAsia="Arial" w:hAnsi="Arial" w:cs="Arial"/>
          <w:b/>
          <w:sz w:val="28"/>
          <w:szCs w:val="28"/>
        </w:rPr>
        <w:t>x:dev</w:t>
      </w:r>
      <w:proofErr w:type="spellEnd"/>
      <w:proofErr w:type="gramEnd"/>
      <w:r w:rsidRPr="26E4BF93">
        <w:rPr>
          <w:rFonts w:ascii="Arial" w:eastAsia="Arial" w:hAnsi="Arial" w:cs="Arial"/>
          <w:b/>
          <w:sz w:val="28"/>
          <w:szCs w:val="28"/>
        </w:rPr>
        <w:t xml:space="preserve"> . --no-cache</w:t>
      </w:r>
    </w:p>
    <w:p w14:paraId="1AE9FACD" w14:textId="58193781" w:rsidR="26E4BF93" w:rsidRDefault="26E4BF93">
      <w:r>
        <w:br w:type="page"/>
      </w:r>
    </w:p>
    <w:p w14:paraId="23705F1B" w14:textId="77777777" w:rsidR="0084629E" w:rsidRDefault="0084629E" w:rsidP="0084629E"/>
    <w:p w14:paraId="3206D6B1" w14:textId="17A7CD50" w:rsidR="0084629E" w:rsidRDefault="0084629E" w:rsidP="0084629E">
      <w:pPr>
        <w:pStyle w:val="Heading1"/>
      </w:pPr>
      <w:bookmarkStart w:id="27" w:name="_Toc1893147682"/>
      <w:bookmarkStart w:id="28" w:name="_Toc166065377"/>
      <w:r>
        <w:t xml:space="preserve">Contact </w:t>
      </w:r>
      <w:proofErr w:type="gramStart"/>
      <w:r>
        <w:t>information</w:t>
      </w:r>
      <w:bookmarkEnd w:id="27"/>
      <w:bookmarkEnd w:id="28"/>
      <w:proofErr w:type="gramEnd"/>
    </w:p>
    <w:p w14:paraId="4B67118D" w14:textId="77777777" w:rsidR="0084629E" w:rsidRDefault="0084629E" w:rsidP="0084629E"/>
    <w:p w14:paraId="4C19327A" w14:textId="77777777" w:rsidR="0084629E" w:rsidRPr="0029520D" w:rsidRDefault="0084629E" w:rsidP="0084629E">
      <w:pPr>
        <w:rPr>
          <w:sz w:val="36"/>
          <w:szCs w:val="36"/>
        </w:rPr>
      </w:pPr>
    </w:p>
    <w:p w14:paraId="7DB24D81" w14:textId="77777777" w:rsidR="0084629E" w:rsidRPr="0029520D" w:rsidRDefault="0084629E" w:rsidP="0084629E">
      <w:pPr>
        <w:rPr>
          <w:sz w:val="36"/>
          <w:szCs w:val="36"/>
        </w:rPr>
      </w:pPr>
      <w:r w:rsidRPr="0029520D">
        <w:rPr>
          <w:sz w:val="36"/>
          <w:szCs w:val="36"/>
        </w:rPr>
        <w:t>Date:</w:t>
      </w:r>
      <w:r>
        <w:rPr>
          <w:sz w:val="36"/>
          <w:szCs w:val="36"/>
        </w:rPr>
        <w:t xml:space="preserve"> May 8, </w:t>
      </w:r>
      <w:r w:rsidRPr="0029520D">
        <w:rPr>
          <w:sz w:val="36"/>
          <w:szCs w:val="36"/>
        </w:rPr>
        <w:t>202</w:t>
      </w:r>
      <w:r>
        <w:rPr>
          <w:sz w:val="36"/>
          <w:szCs w:val="36"/>
        </w:rPr>
        <w:t>4</w:t>
      </w:r>
    </w:p>
    <w:p w14:paraId="3C54503D" w14:textId="77777777" w:rsidR="0084629E" w:rsidRDefault="0084629E" w:rsidP="0084629E"/>
    <w:p w14:paraId="0997101A" w14:textId="77777777" w:rsidR="0084629E" w:rsidRPr="0029520D" w:rsidRDefault="0084629E" w:rsidP="0084629E">
      <w:pPr>
        <w:pStyle w:val="NormalWeb"/>
        <w:rPr>
          <w:rFonts w:asciiTheme="minorHAnsi" w:hAnsiTheme="minorHAnsi"/>
          <w:sz w:val="36"/>
          <w:szCs w:val="36"/>
        </w:rPr>
      </w:pPr>
      <w:r w:rsidRPr="0029520D">
        <w:rPr>
          <w:rStyle w:val="Strong"/>
          <w:rFonts w:asciiTheme="minorHAnsi" w:hAnsiTheme="minorHAnsi"/>
          <w:sz w:val="36"/>
          <w:szCs w:val="36"/>
        </w:rPr>
        <w:t>Feedback and Updates</w:t>
      </w:r>
    </w:p>
    <w:p w14:paraId="0351640E" w14:textId="77777777" w:rsidR="0084629E" w:rsidRPr="0029520D" w:rsidRDefault="0084629E" w:rsidP="00CA78DE">
      <w:pPr>
        <w:pStyle w:val="NormalWeb"/>
        <w:spacing w:line="276" w:lineRule="auto"/>
        <w:rPr>
          <w:rFonts w:asciiTheme="minorHAnsi" w:hAnsiTheme="minorHAnsi"/>
          <w:sz w:val="36"/>
          <w:szCs w:val="36"/>
        </w:rPr>
      </w:pPr>
      <w:r w:rsidRPr="0029520D">
        <w:rPr>
          <w:rFonts w:asciiTheme="minorHAnsi" w:hAnsiTheme="minorHAnsi"/>
          <w:sz w:val="36"/>
          <w:szCs w:val="36"/>
        </w:rPr>
        <w:t>We value your feedback and are committed to continuously improving the deployment process and the software itself. Your input is invaluable to us, and we encourage you to share your thoughts, suggestions, or report any issues you encounter during the deployment.</w:t>
      </w:r>
    </w:p>
    <w:p w14:paraId="5C15926E" w14:textId="77777777" w:rsidR="00CA78DE" w:rsidRDefault="00CA78DE" w:rsidP="0084629E">
      <w:pPr>
        <w:pStyle w:val="NormalWeb"/>
        <w:rPr>
          <w:rFonts w:asciiTheme="minorHAnsi" w:hAnsiTheme="minorHAnsi"/>
          <w:sz w:val="36"/>
          <w:szCs w:val="36"/>
        </w:rPr>
      </w:pPr>
    </w:p>
    <w:p w14:paraId="64781FCF" w14:textId="191F2D32" w:rsidR="0084629E" w:rsidRPr="00E866EB" w:rsidRDefault="0084629E" w:rsidP="0084629E">
      <w:pPr>
        <w:pStyle w:val="NormalWeb"/>
        <w:rPr>
          <w:rFonts w:asciiTheme="minorHAnsi" w:hAnsiTheme="minorHAnsi"/>
          <w:sz w:val="36"/>
          <w:szCs w:val="36"/>
        </w:rPr>
      </w:pPr>
      <w:r w:rsidRPr="0029520D">
        <w:rPr>
          <w:rFonts w:asciiTheme="minorHAnsi" w:hAnsiTheme="minorHAnsi"/>
          <w:sz w:val="36"/>
          <w:szCs w:val="36"/>
        </w:rPr>
        <w:t xml:space="preserve">Email: </w:t>
      </w:r>
      <w:r w:rsidRPr="00E866EB">
        <w:rPr>
          <w:rFonts w:asciiTheme="minorHAnsi" w:hAnsiTheme="minorHAnsi"/>
          <w:b/>
          <w:bCs/>
          <w:sz w:val="36"/>
          <w:szCs w:val="36"/>
        </w:rPr>
        <w:t>medxteam2024@gmail.com</w:t>
      </w:r>
    </w:p>
    <w:p w14:paraId="1B76A78F" w14:textId="77777777" w:rsidR="0084629E" w:rsidRDefault="0084629E" w:rsidP="0084629E"/>
    <w:p w14:paraId="372D6190" w14:textId="3229AC70" w:rsidR="002E5A41" w:rsidRPr="0084629E" w:rsidRDefault="002E5A41" w:rsidP="0084629E">
      <w:pPr>
        <w:pStyle w:val="Heading1"/>
      </w:pPr>
    </w:p>
    <w:sectPr w:rsidR="002E5A41" w:rsidRPr="0084629E" w:rsidSect="00517033">
      <w:headerReference w:type="default" r:id="rId26"/>
      <w:footerReference w:type="even" r:id="rId27"/>
      <w:footerReference w:type="default" r:id="rId28"/>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9C9B9" w14:textId="77777777" w:rsidR="00517033" w:rsidRDefault="00517033" w:rsidP="009B2968">
      <w:r>
        <w:separator/>
      </w:r>
    </w:p>
  </w:endnote>
  <w:endnote w:type="continuationSeparator" w:id="0">
    <w:p w14:paraId="0DFB6400" w14:textId="77777777" w:rsidR="00517033" w:rsidRDefault="00517033" w:rsidP="009B2968">
      <w:r>
        <w:continuationSeparator/>
      </w:r>
    </w:p>
  </w:endnote>
  <w:endnote w:type="continuationNotice" w:id="1">
    <w:p w14:paraId="03E7BDF1" w14:textId="77777777" w:rsidR="00517033" w:rsidRDefault="00517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Cambri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haroni">
    <w:altName w:val="Arial"/>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3218877"/>
      <w:docPartObj>
        <w:docPartGallery w:val="Page Numbers (Bottom of Page)"/>
        <w:docPartUnique/>
      </w:docPartObj>
    </w:sdtPr>
    <w:sdtContent>
      <w:p w14:paraId="3507A4E3"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D747B"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2E0F2"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91D41" w14:textId="77777777" w:rsidR="00517033" w:rsidRDefault="00517033" w:rsidP="009B2968">
      <w:r>
        <w:separator/>
      </w:r>
    </w:p>
  </w:footnote>
  <w:footnote w:type="continuationSeparator" w:id="0">
    <w:p w14:paraId="7437FF43" w14:textId="77777777" w:rsidR="00517033" w:rsidRDefault="00517033" w:rsidP="009B2968">
      <w:r>
        <w:continuationSeparator/>
      </w:r>
    </w:p>
  </w:footnote>
  <w:footnote w:type="continuationNotice" w:id="1">
    <w:p w14:paraId="36AF39D0" w14:textId="77777777" w:rsidR="00517033" w:rsidRDefault="00517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CA66" w14:textId="265B9693" w:rsidR="009B2968" w:rsidRPr="009B2968" w:rsidRDefault="009B2968" w:rsidP="00E832AC">
    <w:pPr>
      <w:pStyle w:val="Header"/>
    </w:pPr>
    <w:r w:rsidRPr="00E44B70">
      <w:rPr>
        <w:noProof/>
        <w:lang w:eastAsia="en-AU"/>
      </w:rPr>
      <mc:AlternateContent>
        <mc:Choice Requires="wps">
          <w:drawing>
            <wp:inline distT="0" distB="0" distL="0" distR="0" wp14:anchorId="43D391A8" wp14:editId="68ED7198">
              <wp:extent cx="4970977" cy="45719"/>
              <wp:effectExtent l="0" t="0" r="1270" b="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rgbClr val="A6FCAF"/>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542D0025"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" fillcolor="#a6fcaf" stroked="f" strokeweight="2pt">
              <v:stroke miterlimit="4"/>
              <v:textbox inset="3pt,3pt,3pt,3pt"/>
              <w10:anchorlock/>
            </v:rect>
          </w:pict>
        </mc:Fallback>
      </mc:AlternateContent>
    </w:r>
    <w:r>
      <w:t xml:space="preserve">      </w:t>
    </w:r>
    <w:r w:rsidR="00101BAA">
      <w:t>Deployment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D0D0F"/>
    <w:multiLevelType w:val="hybridMultilevel"/>
    <w:tmpl w:val="64A0DC46"/>
    <w:lvl w:ilvl="0" w:tplc="C598F68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D6D"/>
    <w:multiLevelType w:val="hybridMultilevel"/>
    <w:tmpl w:val="C154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10DB0"/>
    <w:multiLevelType w:val="hybridMultilevel"/>
    <w:tmpl w:val="E02454BC"/>
    <w:lvl w:ilvl="0" w:tplc="3F4CB87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F2BFD"/>
    <w:multiLevelType w:val="hybridMultilevel"/>
    <w:tmpl w:val="5464D0F6"/>
    <w:lvl w:ilvl="0" w:tplc="5EC2A82A">
      <w:start w:val="1"/>
      <w:numFmt w:val="decimal"/>
      <w:lvlText w:val="%1."/>
      <w:lvlJc w:val="left"/>
      <w:pPr>
        <w:ind w:left="720" w:hanging="360"/>
      </w:pPr>
      <w:rPr>
        <w:rFonts w:hint="default"/>
        <w:b w:val="0"/>
        <w:bCs w:val="0"/>
        <w:sz w:val="28"/>
        <w:szCs w:val="28"/>
      </w:rPr>
    </w:lvl>
    <w:lvl w:ilvl="1" w:tplc="FFFFFFFF">
      <w:start w:val="1"/>
      <w:numFmt w:val="bullet"/>
      <w:lvlText w:val=""/>
      <w:lvlJc w:val="left"/>
      <w:pPr>
        <w:ind w:left="1440" w:hanging="360"/>
      </w:pPr>
      <w:rPr>
        <w:rFonts w:ascii="Symbol" w:hAnsi="Symbol" w:hint="default"/>
        <w:sz w:val="20"/>
        <w:szCs w:val="20"/>
      </w:rPr>
    </w:lvl>
    <w:lvl w:ilvl="2" w:tplc="FCF0303A">
      <w:start w:val="1"/>
      <w:numFmt w:val="bullet"/>
      <w:lvlText w:val=""/>
      <w:lvlJc w:val="left"/>
      <w:pPr>
        <w:ind w:left="2340" w:hanging="360"/>
      </w:pPr>
      <w:rPr>
        <w:rFonts w:ascii="Symbol" w:hAnsi="Symbol" w:hint="default"/>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E85496"/>
    <w:multiLevelType w:val="hybridMultilevel"/>
    <w:tmpl w:val="BC28F570"/>
    <w:lvl w:ilvl="0" w:tplc="593498C4">
      <w:start w:val="1"/>
      <w:numFmt w:val="decimal"/>
      <w:lvlText w:val="%1."/>
      <w:lvlJc w:val="left"/>
      <w:pPr>
        <w:ind w:left="720" w:hanging="360"/>
      </w:pPr>
      <w:rPr>
        <w:rFonts w:hint="default"/>
        <w:sz w:val="28"/>
        <w:szCs w:val="28"/>
      </w:rPr>
    </w:lvl>
    <w:lvl w:ilvl="1" w:tplc="7D56B1D6">
      <w:start w:val="1"/>
      <w:numFmt w:val="bullet"/>
      <w:lvlText w:val=""/>
      <w:lvlJc w:val="left"/>
      <w:pPr>
        <w:ind w:left="1440" w:hanging="360"/>
      </w:pPr>
      <w:rPr>
        <w:rFonts w:ascii="Symbol" w:hAnsi="Symbo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E6C67"/>
    <w:multiLevelType w:val="multilevel"/>
    <w:tmpl w:val="E35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14FB6"/>
    <w:multiLevelType w:val="multilevel"/>
    <w:tmpl w:val="4ECA1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E0CF9"/>
    <w:multiLevelType w:val="hybridMultilevel"/>
    <w:tmpl w:val="43F20FE8"/>
    <w:lvl w:ilvl="0" w:tplc="AF3C3628">
      <w:start w:val="1"/>
      <w:numFmt w:val="decimal"/>
      <w:lvlText w:val="%1."/>
      <w:lvlJc w:val="left"/>
      <w:pPr>
        <w:ind w:left="720" w:hanging="360"/>
      </w:pPr>
      <w:rPr>
        <w:rFonts w:hint="default"/>
        <w:b w:val="0"/>
        <w:bCs w:val="0"/>
      </w:rPr>
    </w:lvl>
    <w:lvl w:ilvl="1" w:tplc="C598F68E">
      <w:start w:val="1"/>
      <w:numFmt w:val="bullet"/>
      <w:lvlText w:val=""/>
      <w:lvlJc w:val="left"/>
      <w:pPr>
        <w:ind w:left="1440" w:hanging="360"/>
      </w:pPr>
      <w:rPr>
        <w:rFonts w:ascii="Symbol" w:hAnsi="Symbol" w:hint="default"/>
        <w:sz w:val="24"/>
        <w:szCs w:val="24"/>
      </w:rPr>
    </w:lvl>
    <w:lvl w:ilvl="2" w:tplc="FCF0303A">
      <w:start w:val="1"/>
      <w:numFmt w:val="bullet"/>
      <w:lvlText w:val=""/>
      <w:lvlJc w:val="left"/>
      <w:pPr>
        <w:ind w:left="2340" w:hanging="360"/>
      </w:pPr>
      <w:rPr>
        <w:rFonts w:ascii="Symbol" w:hAnsi="Symbol"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14591"/>
    <w:multiLevelType w:val="hybridMultilevel"/>
    <w:tmpl w:val="6F18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5458E"/>
    <w:multiLevelType w:val="multilevel"/>
    <w:tmpl w:val="4C8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544D"/>
    <w:multiLevelType w:val="multilevel"/>
    <w:tmpl w:val="CA907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42EB0"/>
    <w:multiLevelType w:val="multilevel"/>
    <w:tmpl w:val="996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66D7A"/>
    <w:multiLevelType w:val="multilevel"/>
    <w:tmpl w:val="4136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A3761"/>
    <w:multiLevelType w:val="multilevel"/>
    <w:tmpl w:val="628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25D99"/>
    <w:multiLevelType w:val="hybridMultilevel"/>
    <w:tmpl w:val="B0EE4B1C"/>
    <w:lvl w:ilvl="0" w:tplc="67E8BB28">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32947700">
    <w:abstractNumId w:val="8"/>
  </w:num>
  <w:num w:numId="2" w16cid:durableId="1896508237">
    <w:abstractNumId w:val="10"/>
  </w:num>
  <w:num w:numId="3" w16cid:durableId="853030440">
    <w:abstractNumId w:val="6"/>
  </w:num>
  <w:num w:numId="4" w16cid:durableId="1064567545">
    <w:abstractNumId w:val="12"/>
    <w:lvlOverride w:ilvl="0">
      <w:startOverride w:val="3"/>
    </w:lvlOverride>
  </w:num>
  <w:num w:numId="5" w16cid:durableId="659383574">
    <w:abstractNumId w:val="5"/>
  </w:num>
  <w:num w:numId="6" w16cid:durableId="865941824">
    <w:abstractNumId w:val="9"/>
  </w:num>
  <w:num w:numId="7" w16cid:durableId="1315375725">
    <w:abstractNumId w:val="13"/>
  </w:num>
  <w:num w:numId="8" w16cid:durableId="894046837">
    <w:abstractNumId w:val="11"/>
  </w:num>
  <w:num w:numId="9" w16cid:durableId="157235820">
    <w:abstractNumId w:val="14"/>
  </w:num>
  <w:num w:numId="10" w16cid:durableId="837888139">
    <w:abstractNumId w:val="2"/>
  </w:num>
  <w:num w:numId="11" w16cid:durableId="2075158783">
    <w:abstractNumId w:val="4"/>
  </w:num>
  <w:num w:numId="12" w16cid:durableId="2039811178">
    <w:abstractNumId w:val="1"/>
  </w:num>
  <w:num w:numId="13" w16cid:durableId="1100642036">
    <w:abstractNumId w:val="3"/>
  </w:num>
  <w:num w:numId="14" w16cid:durableId="1772553660">
    <w:abstractNumId w:val="7"/>
  </w:num>
  <w:num w:numId="15" w16cid:durableId="196739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AA"/>
    <w:rsid w:val="000114EB"/>
    <w:rsid w:val="00015744"/>
    <w:rsid w:val="000359D1"/>
    <w:rsid w:val="000433DD"/>
    <w:rsid w:val="00047276"/>
    <w:rsid w:val="00047F06"/>
    <w:rsid w:val="000500CC"/>
    <w:rsid w:val="00073366"/>
    <w:rsid w:val="00074041"/>
    <w:rsid w:val="00074CA4"/>
    <w:rsid w:val="00075273"/>
    <w:rsid w:val="00080AE3"/>
    <w:rsid w:val="00085AF9"/>
    <w:rsid w:val="00085CAA"/>
    <w:rsid w:val="00086AFE"/>
    <w:rsid w:val="000870C1"/>
    <w:rsid w:val="000A0CE4"/>
    <w:rsid w:val="000A51D3"/>
    <w:rsid w:val="000A6A8A"/>
    <w:rsid w:val="000A7F32"/>
    <w:rsid w:val="000B4301"/>
    <w:rsid w:val="000B65FA"/>
    <w:rsid w:val="000C268A"/>
    <w:rsid w:val="000D0C5B"/>
    <w:rsid w:val="000D1A81"/>
    <w:rsid w:val="000D1E86"/>
    <w:rsid w:val="000D3926"/>
    <w:rsid w:val="000F12E7"/>
    <w:rsid w:val="000F2B7D"/>
    <w:rsid w:val="00100162"/>
    <w:rsid w:val="00101BAA"/>
    <w:rsid w:val="001078B6"/>
    <w:rsid w:val="00110B42"/>
    <w:rsid w:val="00117973"/>
    <w:rsid w:val="001266B6"/>
    <w:rsid w:val="001345E1"/>
    <w:rsid w:val="0014009A"/>
    <w:rsid w:val="001414A1"/>
    <w:rsid w:val="001618F5"/>
    <w:rsid w:val="00163768"/>
    <w:rsid w:val="00165664"/>
    <w:rsid w:val="00167985"/>
    <w:rsid w:val="00187632"/>
    <w:rsid w:val="0019262D"/>
    <w:rsid w:val="00195492"/>
    <w:rsid w:val="001B265C"/>
    <w:rsid w:val="001C085E"/>
    <w:rsid w:val="001C2C50"/>
    <w:rsid w:val="001C3721"/>
    <w:rsid w:val="001C7EB4"/>
    <w:rsid w:val="001D390E"/>
    <w:rsid w:val="001D3B30"/>
    <w:rsid w:val="001D5BB6"/>
    <w:rsid w:val="001E07C7"/>
    <w:rsid w:val="001E54C7"/>
    <w:rsid w:val="001F615E"/>
    <w:rsid w:val="00211CE6"/>
    <w:rsid w:val="002131FE"/>
    <w:rsid w:val="00215B58"/>
    <w:rsid w:val="002366C9"/>
    <w:rsid w:val="00245438"/>
    <w:rsid w:val="002471DA"/>
    <w:rsid w:val="002562EC"/>
    <w:rsid w:val="00294AD0"/>
    <w:rsid w:val="0029520D"/>
    <w:rsid w:val="002A039A"/>
    <w:rsid w:val="002B386F"/>
    <w:rsid w:val="002B3A42"/>
    <w:rsid w:val="002D0D37"/>
    <w:rsid w:val="002D61BB"/>
    <w:rsid w:val="002E5A41"/>
    <w:rsid w:val="002F7DE5"/>
    <w:rsid w:val="00313408"/>
    <w:rsid w:val="00317C7A"/>
    <w:rsid w:val="00357AEB"/>
    <w:rsid w:val="00360AC5"/>
    <w:rsid w:val="00362D36"/>
    <w:rsid w:val="00365B6F"/>
    <w:rsid w:val="00370B15"/>
    <w:rsid w:val="00371E9B"/>
    <w:rsid w:val="003752D9"/>
    <w:rsid w:val="00376F76"/>
    <w:rsid w:val="0038524F"/>
    <w:rsid w:val="00391502"/>
    <w:rsid w:val="003A7DA5"/>
    <w:rsid w:val="003B0D5F"/>
    <w:rsid w:val="003B163C"/>
    <w:rsid w:val="003B72C4"/>
    <w:rsid w:val="003B7398"/>
    <w:rsid w:val="003C56F0"/>
    <w:rsid w:val="003D118D"/>
    <w:rsid w:val="003D5441"/>
    <w:rsid w:val="003D63C7"/>
    <w:rsid w:val="003D7BE5"/>
    <w:rsid w:val="003E005A"/>
    <w:rsid w:val="003E478C"/>
    <w:rsid w:val="003E51BC"/>
    <w:rsid w:val="003E6AB7"/>
    <w:rsid w:val="003F02AA"/>
    <w:rsid w:val="003F05A3"/>
    <w:rsid w:val="003F76D0"/>
    <w:rsid w:val="003F7FDB"/>
    <w:rsid w:val="00401806"/>
    <w:rsid w:val="00404655"/>
    <w:rsid w:val="00410E96"/>
    <w:rsid w:val="00412E2D"/>
    <w:rsid w:val="00415480"/>
    <w:rsid w:val="00421FC0"/>
    <w:rsid w:val="00425B80"/>
    <w:rsid w:val="00443FC5"/>
    <w:rsid w:val="00455C34"/>
    <w:rsid w:val="00456712"/>
    <w:rsid w:val="00466372"/>
    <w:rsid w:val="00470615"/>
    <w:rsid w:val="004722E0"/>
    <w:rsid w:val="00473141"/>
    <w:rsid w:val="00475240"/>
    <w:rsid w:val="00483E3F"/>
    <w:rsid w:val="004841F6"/>
    <w:rsid w:val="00484F8A"/>
    <w:rsid w:val="00487AAD"/>
    <w:rsid w:val="0049057A"/>
    <w:rsid w:val="00492556"/>
    <w:rsid w:val="004A0D34"/>
    <w:rsid w:val="004A1AF5"/>
    <w:rsid w:val="004A429E"/>
    <w:rsid w:val="004C1710"/>
    <w:rsid w:val="004C4899"/>
    <w:rsid w:val="004D31B1"/>
    <w:rsid w:val="004D3A19"/>
    <w:rsid w:val="004E092E"/>
    <w:rsid w:val="004E22F5"/>
    <w:rsid w:val="004E6A2E"/>
    <w:rsid w:val="004F08D0"/>
    <w:rsid w:val="004F10E8"/>
    <w:rsid w:val="00504FE7"/>
    <w:rsid w:val="00514704"/>
    <w:rsid w:val="00517033"/>
    <w:rsid w:val="00520784"/>
    <w:rsid w:val="00536739"/>
    <w:rsid w:val="005416C3"/>
    <w:rsid w:val="00551598"/>
    <w:rsid w:val="005526B1"/>
    <w:rsid w:val="005550E1"/>
    <w:rsid w:val="00556139"/>
    <w:rsid w:val="00557B3F"/>
    <w:rsid w:val="00557D0C"/>
    <w:rsid w:val="00564EAC"/>
    <w:rsid w:val="00565C64"/>
    <w:rsid w:val="0057483A"/>
    <w:rsid w:val="00574FCB"/>
    <w:rsid w:val="00575A04"/>
    <w:rsid w:val="00580854"/>
    <w:rsid w:val="00596734"/>
    <w:rsid w:val="005B1BCB"/>
    <w:rsid w:val="005B1FD1"/>
    <w:rsid w:val="005B5462"/>
    <w:rsid w:val="005D1E70"/>
    <w:rsid w:val="005D6E23"/>
    <w:rsid w:val="005F41D7"/>
    <w:rsid w:val="00601E33"/>
    <w:rsid w:val="006021DC"/>
    <w:rsid w:val="00603A7A"/>
    <w:rsid w:val="006072E9"/>
    <w:rsid w:val="00607679"/>
    <w:rsid w:val="00617C2B"/>
    <w:rsid w:val="00622ABA"/>
    <w:rsid w:val="00627B65"/>
    <w:rsid w:val="00634766"/>
    <w:rsid w:val="00646ACE"/>
    <w:rsid w:val="00653A7F"/>
    <w:rsid w:val="00655346"/>
    <w:rsid w:val="00672DE1"/>
    <w:rsid w:val="00676B89"/>
    <w:rsid w:val="00686F61"/>
    <w:rsid w:val="00692215"/>
    <w:rsid w:val="00692268"/>
    <w:rsid w:val="0069593F"/>
    <w:rsid w:val="006A11C8"/>
    <w:rsid w:val="006A35E7"/>
    <w:rsid w:val="006B05D7"/>
    <w:rsid w:val="006B23D0"/>
    <w:rsid w:val="006B2573"/>
    <w:rsid w:val="006C3B1B"/>
    <w:rsid w:val="006C60E6"/>
    <w:rsid w:val="006D0201"/>
    <w:rsid w:val="006D062A"/>
    <w:rsid w:val="006D7B8E"/>
    <w:rsid w:val="006F3542"/>
    <w:rsid w:val="00705D20"/>
    <w:rsid w:val="007063D9"/>
    <w:rsid w:val="0070735C"/>
    <w:rsid w:val="00710CE9"/>
    <w:rsid w:val="007175F2"/>
    <w:rsid w:val="00721E59"/>
    <w:rsid w:val="007239B3"/>
    <w:rsid w:val="0075145C"/>
    <w:rsid w:val="00753E66"/>
    <w:rsid w:val="00757746"/>
    <w:rsid w:val="00762267"/>
    <w:rsid w:val="00772B92"/>
    <w:rsid w:val="00776E5F"/>
    <w:rsid w:val="00793311"/>
    <w:rsid w:val="007A1948"/>
    <w:rsid w:val="007A1EB3"/>
    <w:rsid w:val="007A1F73"/>
    <w:rsid w:val="007A6F20"/>
    <w:rsid w:val="007C3BE6"/>
    <w:rsid w:val="007D2159"/>
    <w:rsid w:val="007D2F77"/>
    <w:rsid w:val="007D42FE"/>
    <w:rsid w:val="007D5E4F"/>
    <w:rsid w:val="007D6778"/>
    <w:rsid w:val="007E632F"/>
    <w:rsid w:val="007F100A"/>
    <w:rsid w:val="007F4CD4"/>
    <w:rsid w:val="007F64D8"/>
    <w:rsid w:val="00800943"/>
    <w:rsid w:val="008259F6"/>
    <w:rsid w:val="008264C9"/>
    <w:rsid w:val="008408EA"/>
    <w:rsid w:val="00844E86"/>
    <w:rsid w:val="00845645"/>
    <w:rsid w:val="00846216"/>
    <w:rsid w:val="0084629E"/>
    <w:rsid w:val="00853EBE"/>
    <w:rsid w:val="008555E3"/>
    <w:rsid w:val="00856E88"/>
    <w:rsid w:val="00860440"/>
    <w:rsid w:val="00860FB0"/>
    <w:rsid w:val="008655AB"/>
    <w:rsid w:val="00873CB8"/>
    <w:rsid w:val="008751E2"/>
    <w:rsid w:val="008966F3"/>
    <w:rsid w:val="008973E7"/>
    <w:rsid w:val="008B7075"/>
    <w:rsid w:val="008C6C50"/>
    <w:rsid w:val="008D09DA"/>
    <w:rsid w:val="008D3D00"/>
    <w:rsid w:val="008E7F8D"/>
    <w:rsid w:val="009026CF"/>
    <w:rsid w:val="0090320E"/>
    <w:rsid w:val="00907ED3"/>
    <w:rsid w:val="00925960"/>
    <w:rsid w:val="00934C56"/>
    <w:rsid w:val="00952F7D"/>
    <w:rsid w:val="009644C7"/>
    <w:rsid w:val="0097280C"/>
    <w:rsid w:val="00982FE2"/>
    <w:rsid w:val="00986B20"/>
    <w:rsid w:val="009A2466"/>
    <w:rsid w:val="009A380C"/>
    <w:rsid w:val="009A504B"/>
    <w:rsid w:val="009A539C"/>
    <w:rsid w:val="009B2968"/>
    <w:rsid w:val="009B5580"/>
    <w:rsid w:val="009B72D4"/>
    <w:rsid w:val="009D037C"/>
    <w:rsid w:val="009D170D"/>
    <w:rsid w:val="009D4923"/>
    <w:rsid w:val="009E3C9D"/>
    <w:rsid w:val="009F418D"/>
    <w:rsid w:val="00A00E1B"/>
    <w:rsid w:val="00A07DCE"/>
    <w:rsid w:val="00A123DD"/>
    <w:rsid w:val="00A16C7F"/>
    <w:rsid w:val="00A22FA7"/>
    <w:rsid w:val="00A24E55"/>
    <w:rsid w:val="00A2735A"/>
    <w:rsid w:val="00A5738D"/>
    <w:rsid w:val="00A602AF"/>
    <w:rsid w:val="00A61AC4"/>
    <w:rsid w:val="00A61EC4"/>
    <w:rsid w:val="00A64F96"/>
    <w:rsid w:val="00A7334B"/>
    <w:rsid w:val="00A75F46"/>
    <w:rsid w:val="00A764BE"/>
    <w:rsid w:val="00A87732"/>
    <w:rsid w:val="00A91836"/>
    <w:rsid w:val="00A946D8"/>
    <w:rsid w:val="00AA0612"/>
    <w:rsid w:val="00AB332C"/>
    <w:rsid w:val="00AC112B"/>
    <w:rsid w:val="00AC37C4"/>
    <w:rsid w:val="00AC453E"/>
    <w:rsid w:val="00AD3CF8"/>
    <w:rsid w:val="00AD5A46"/>
    <w:rsid w:val="00AE1920"/>
    <w:rsid w:val="00AE2317"/>
    <w:rsid w:val="00AF03DA"/>
    <w:rsid w:val="00AF35A4"/>
    <w:rsid w:val="00B00093"/>
    <w:rsid w:val="00B055E5"/>
    <w:rsid w:val="00B162E3"/>
    <w:rsid w:val="00B34A40"/>
    <w:rsid w:val="00B3718E"/>
    <w:rsid w:val="00B51B03"/>
    <w:rsid w:val="00B52185"/>
    <w:rsid w:val="00B529A8"/>
    <w:rsid w:val="00B542F0"/>
    <w:rsid w:val="00B605A8"/>
    <w:rsid w:val="00B6139E"/>
    <w:rsid w:val="00B7283A"/>
    <w:rsid w:val="00B80CA8"/>
    <w:rsid w:val="00B85181"/>
    <w:rsid w:val="00B979E5"/>
    <w:rsid w:val="00BA145E"/>
    <w:rsid w:val="00BA1C9A"/>
    <w:rsid w:val="00BA2895"/>
    <w:rsid w:val="00BA2E82"/>
    <w:rsid w:val="00BB655E"/>
    <w:rsid w:val="00BC0B75"/>
    <w:rsid w:val="00BC2842"/>
    <w:rsid w:val="00BD514E"/>
    <w:rsid w:val="00BD74AA"/>
    <w:rsid w:val="00BE2683"/>
    <w:rsid w:val="00BE6F46"/>
    <w:rsid w:val="00BE7A46"/>
    <w:rsid w:val="00BF74F8"/>
    <w:rsid w:val="00C12A0A"/>
    <w:rsid w:val="00C12C45"/>
    <w:rsid w:val="00C14706"/>
    <w:rsid w:val="00C1582A"/>
    <w:rsid w:val="00C159F5"/>
    <w:rsid w:val="00C1719E"/>
    <w:rsid w:val="00C27138"/>
    <w:rsid w:val="00C27AD3"/>
    <w:rsid w:val="00C3007A"/>
    <w:rsid w:val="00C636D2"/>
    <w:rsid w:val="00C73877"/>
    <w:rsid w:val="00C80E9A"/>
    <w:rsid w:val="00C91383"/>
    <w:rsid w:val="00C93BCC"/>
    <w:rsid w:val="00C95220"/>
    <w:rsid w:val="00CA582D"/>
    <w:rsid w:val="00CA78DE"/>
    <w:rsid w:val="00CC19E6"/>
    <w:rsid w:val="00CC437F"/>
    <w:rsid w:val="00CC65F3"/>
    <w:rsid w:val="00CE0F2B"/>
    <w:rsid w:val="00CE2E59"/>
    <w:rsid w:val="00CF6F8F"/>
    <w:rsid w:val="00D03E6B"/>
    <w:rsid w:val="00D11433"/>
    <w:rsid w:val="00D22FEB"/>
    <w:rsid w:val="00D32197"/>
    <w:rsid w:val="00D46A04"/>
    <w:rsid w:val="00D57E10"/>
    <w:rsid w:val="00D6051B"/>
    <w:rsid w:val="00D60995"/>
    <w:rsid w:val="00D76E8B"/>
    <w:rsid w:val="00D80E83"/>
    <w:rsid w:val="00DC2996"/>
    <w:rsid w:val="00DC2C2F"/>
    <w:rsid w:val="00DC385C"/>
    <w:rsid w:val="00DD11FA"/>
    <w:rsid w:val="00DD6F61"/>
    <w:rsid w:val="00DD7C9E"/>
    <w:rsid w:val="00DE444E"/>
    <w:rsid w:val="00DE6196"/>
    <w:rsid w:val="00DF45E9"/>
    <w:rsid w:val="00DF6652"/>
    <w:rsid w:val="00E104D7"/>
    <w:rsid w:val="00E134AD"/>
    <w:rsid w:val="00E23F8F"/>
    <w:rsid w:val="00E33619"/>
    <w:rsid w:val="00E44B70"/>
    <w:rsid w:val="00E455D7"/>
    <w:rsid w:val="00E569A0"/>
    <w:rsid w:val="00E6366E"/>
    <w:rsid w:val="00E7055B"/>
    <w:rsid w:val="00E832AC"/>
    <w:rsid w:val="00E86543"/>
    <w:rsid w:val="00E866EB"/>
    <w:rsid w:val="00E87112"/>
    <w:rsid w:val="00EA449F"/>
    <w:rsid w:val="00EA4A50"/>
    <w:rsid w:val="00EB3728"/>
    <w:rsid w:val="00EE1228"/>
    <w:rsid w:val="00F03504"/>
    <w:rsid w:val="00F07101"/>
    <w:rsid w:val="00F24FE3"/>
    <w:rsid w:val="00F25173"/>
    <w:rsid w:val="00F41717"/>
    <w:rsid w:val="00F4393B"/>
    <w:rsid w:val="00F470B2"/>
    <w:rsid w:val="00F561C1"/>
    <w:rsid w:val="00F618CA"/>
    <w:rsid w:val="00F61C56"/>
    <w:rsid w:val="00F73AEB"/>
    <w:rsid w:val="00F903D3"/>
    <w:rsid w:val="00F91ABC"/>
    <w:rsid w:val="00F937BF"/>
    <w:rsid w:val="00FA0920"/>
    <w:rsid w:val="00FA12D9"/>
    <w:rsid w:val="00FA645C"/>
    <w:rsid w:val="00FB46C1"/>
    <w:rsid w:val="00FC7FF4"/>
    <w:rsid w:val="00FD1391"/>
    <w:rsid w:val="00FD4953"/>
    <w:rsid w:val="00FD749E"/>
    <w:rsid w:val="00FE54CF"/>
    <w:rsid w:val="00FF262D"/>
    <w:rsid w:val="00FF3F7C"/>
    <w:rsid w:val="01269813"/>
    <w:rsid w:val="03A7A3C2"/>
    <w:rsid w:val="03C57C57"/>
    <w:rsid w:val="0575E6E8"/>
    <w:rsid w:val="067CF4B6"/>
    <w:rsid w:val="09B712A8"/>
    <w:rsid w:val="0D7CA2CF"/>
    <w:rsid w:val="0E67C196"/>
    <w:rsid w:val="10D4C3B6"/>
    <w:rsid w:val="112917C9"/>
    <w:rsid w:val="13830AE1"/>
    <w:rsid w:val="15AA9576"/>
    <w:rsid w:val="163E531E"/>
    <w:rsid w:val="1717EB91"/>
    <w:rsid w:val="17C69DCE"/>
    <w:rsid w:val="18D371FB"/>
    <w:rsid w:val="1E7F017F"/>
    <w:rsid w:val="20D5C1C6"/>
    <w:rsid w:val="20FC2C5F"/>
    <w:rsid w:val="21D0CC7F"/>
    <w:rsid w:val="2488172C"/>
    <w:rsid w:val="250D9C0A"/>
    <w:rsid w:val="2539CD08"/>
    <w:rsid w:val="25C5E16C"/>
    <w:rsid w:val="25E1E67F"/>
    <w:rsid w:val="266899DB"/>
    <w:rsid w:val="26AFD90C"/>
    <w:rsid w:val="26E4BF93"/>
    <w:rsid w:val="2875CD2A"/>
    <w:rsid w:val="2CD24344"/>
    <w:rsid w:val="2EE5FC63"/>
    <w:rsid w:val="2F33FE6E"/>
    <w:rsid w:val="30A22C2B"/>
    <w:rsid w:val="30E56618"/>
    <w:rsid w:val="3204D6A9"/>
    <w:rsid w:val="335EB06B"/>
    <w:rsid w:val="3428EC86"/>
    <w:rsid w:val="349A870D"/>
    <w:rsid w:val="35164C54"/>
    <w:rsid w:val="351B9BD6"/>
    <w:rsid w:val="375621C5"/>
    <w:rsid w:val="3908A76F"/>
    <w:rsid w:val="39A96AF8"/>
    <w:rsid w:val="39B31BD1"/>
    <w:rsid w:val="3AECCC39"/>
    <w:rsid w:val="3C751C29"/>
    <w:rsid w:val="3CFFAE8E"/>
    <w:rsid w:val="3F81D232"/>
    <w:rsid w:val="41CEF9C8"/>
    <w:rsid w:val="41E6C5E4"/>
    <w:rsid w:val="41F238AE"/>
    <w:rsid w:val="42A7B8EB"/>
    <w:rsid w:val="43EB76A3"/>
    <w:rsid w:val="445AA7B8"/>
    <w:rsid w:val="4694EF72"/>
    <w:rsid w:val="46AA7487"/>
    <w:rsid w:val="49BE8C2E"/>
    <w:rsid w:val="4A43945B"/>
    <w:rsid w:val="4C20A3D7"/>
    <w:rsid w:val="4C2658BA"/>
    <w:rsid w:val="4DBE7C51"/>
    <w:rsid w:val="4E4F3033"/>
    <w:rsid w:val="4F5EFF3F"/>
    <w:rsid w:val="4F966A78"/>
    <w:rsid w:val="50C5B66D"/>
    <w:rsid w:val="50D571C0"/>
    <w:rsid w:val="513BB3E3"/>
    <w:rsid w:val="5172C01A"/>
    <w:rsid w:val="5248ACEA"/>
    <w:rsid w:val="541EEBC9"/>
    <w:rsid w:val="5A98325C"/>
    <w:rsid w:val="5C5B665D"/>
    <w:rsid w:val="5C79DD9B"/>
    <w:rsid w:val="5E32D251"/>
    <w:rsid w:val="5E4138D2"/>
    <w:rsid w:val="5E63B932"/>
    <w:rsid w:val="5F39E5D7"/>
    <w:rsid w:val="62144970"/>
    <w:rsid w:val="62B8BC33"/>
    <w:rsid w:val="62BC3FAE"/>
    <w:rsid w:val="633B7981"/>
    <w:rsid w:val="644D4FE5"/>
    <w:rsid w:val="64D0F5C5"/>
    <w:rsid w:val="64EE6682"/>
    <w:rsid w:val="69CBF700"/>
    <w:rsid w:val="69FED6FF"/>
    <w:rsid w:val="6A0828C6"/>
    <w:rsid w:val="6B10407E"/>
    <w:rsid w:val="6BE7F3F7"/>
    <w:rsid w:val="6F65C177"/>
    <w:rsid w:val="7107AFF9"/>
    <w:rsid w:val="74BDA5C2"/>
    <w:rsid w:val="75465E91"/>
    <w:rsid w:val="759F799C"/>
    <w:rsid w:val="76761B46"/>
    <w:rsid w:val="76CAE338"/>
    <w:rsid w:val="7706516F"/>
    <w:rsid w:val="788F4E88"/>
    <w:rsid w:val="7961D285"/>
    <w:rsid w:val="79A185FC"/>
    <w:rsid w:val="79C7D5E3"/>
    <w:rsid w:val="7AA8CD70"/>
    <w:rsid w:val="7D5ADE0E"/>
    <w:rsid w:val="7EF59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709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84629E"/>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customStyle="1" w:styleId="a-list-item">
    <w:name w:val="a-list-item"/>
    <w:basedOn w:val="DefaultParagraphFont"/>
    <w:rsid w:val="00C12C45"/>
  </w:style>
  <w:style w:type="paragraph" w:styleId="NormalWeb">
    <w:name w:val="Normal (Web)"/>
    <w:basedOn w:val="Normal"/>
    <w:uiPriority w:val="99"/>
    <w:unhideWhenUsed/>
    <w:rsid w:val="00F903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03D3"/>
    <w:rPr>
      <w:b/>
      <w:bCs/>
    </w:rPr>
  </w:style>
  <w:style w:type="character" w:styleId="Hyperlink">
    <w:name w:val="Hyperlink"/>
    <w:basedOn w:val="DefaultParagraphFont"/>
    <w:uiPriority w:val="99"/>
    <w:unhideWhenUsed/>
    <w:rsid w:val="00F903D3"/>
    <w:rPr>
      <w:color w:val="0000FF"/>
      <w:u w:val="single"/>
    </w:rPr>
  </w:style>
  <w:style w:type="paragraph" w:styleId="HTMLPreformatted">
    <w:name w:val="HTML Preformatted"/>
    <w:basedOn w:val="Normal"/>
    <w:link w:val="HTMLPreformattedChar"/>
    <w:uiPriority w:val="99"/>
    <w:semiHidden/>
    <w:unhideWhenUsed/>
    <w:rsid w:val="00F9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3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03D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903D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03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03D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03D3"/>
    <w:rPr>
      <w:rFonts w:ascii="Arial" w:eastAsia="Times New Roman" w:hAnsi="Arial" w:cs="Arial"/>
      <w:vanish/>
      <w:sz w:val="16"/>
      <w:szCs w:val="16"/>
    </w:rPr>
  </w:style>
  <w:style w:type="character" w:customStyle="1" w:styleId="hljs-builtin">
    <w:name w:val="hljs-built_in"/>
    <w:basedOn w:val="DefaultParagraphFont"/>
    <w:rsid w:val="008555E3"/>
  </w:style>
  <w:style w:type="paragraph" w:styleId="TOCHeading">
    <w:name w:val="TOC Heading"/>
    <w:basedOn w:val="Heading1"/>
    <w:next w:val="Normal"/>
    <w:uiPriority w:val="39"/>
    <w:unhideWhenUsed/>
    <w:qFormat/>
    <w:rsid w:val="002E5A41"/>
    <w:pPr>
      <w:keepNext/>
      <w:keepLines/>
      <w:spacing w:before="240" w:line="259" w:lineRule="auto"/>
      <w:outlineLvl w:val="9"/>
    </w:pPr>
    <w:rPr>
      <w:rFonts w:eastAsiaTheme="majorEastAsia" w:cstheme="majorBidi"/>
      <w:b w:val="0"/>
      <w:color w:val="A9890B" w:themeColor="accent1" w:themeShade="BF"/>
      <w:sz w:val="32"/>
      <w:szCs w:val="32"/>
    </w:rPr>
  </w:style>
  <w:style w:type="paragraph" w:styleId="TOC1">
    <w:name w:val="toc 1"/>
    <w:basedOn w:val="Normal"/>
    <w:next w:val="Normal"/>
    <w:autoRedefine/>
    <w:uiPriority w:val="39"/>
    <w:rsid w:val="002E5A41"/>
    <w:pPr>
      <w:spacing w:after="100"/>
    </w:pPr>
  </w:style>
  <w:style w:type="paragraph" w:styleId="TOC2">
    <w:name w:val="toc 2"/>
    <w:basedOn w:val="Normal"/>
    <w:next w:val="Normal"/>
    <w:autoRedefine/>
    <w:uiPriority w:val="39"/>
    <w:rsid w:val="002E5A41"/>
    <w:pPr>
      <w:spacing w:after="100"/>
      <w:ind w:left="240"/>
    </w:pPr>
  </w:style>
  <w:style w:type="paragraph" w:styleId="TOC3">
    <w:name w:val="toc 3"/>
    <w:basedOn w:val="Normal"/>
    <w:next w:val="Normal"/>
    <w:autoRedefine/>
    <w:uiPriority w:val="39"/>
    <w:rsid w:val="002E5A41"/>
    <w:pPr>
      <w:spacing w:after="100"/>
      <w:ind w:left="480"/>
    </w:pPr>
  </w:style>
  <w:style w:type="character" w:styleId="UnresolvedMention">
    <w:name w:val="Unresolved Mention"/>
    <w:basedOn w:val="DefaultParagraphFont"/>
    <w:uiPriority w:val="99"/>
    <w:semiHidden/>
    <w:unhideWhenUsed/>
    <w:rsid w:val="00934C56"/>
    <w:rPr>
      <w:color w:val="605E5C"/>
      <w:shd w:val="clear" w:color="auto" w:fill="E1DFDD"/>
    </w:rPr>
  </w:style>
  <w:style w:type="paragraph" w:styleId="ListParagraph">
    <w:name w:val="List Paragraph"/>
    <w:basedOn w:val="Normal"/>
    <w:uiPriority w:val="34"/>
    <w:qFormat/>
    <w:rsid w:val="00934C56"/>
    <w:pPr>
      <w:ind w:firstLineChars="200" w:firstLine="420"/>
    </w:pPr>
  </w:style>
  <w:style w:type="character" w:styleId="FollowedHyperlink">
    <w:name w:val="FollowedHyperlink"/>
    <w:basedOn w:val="DefaultParagraphFont"/>
    <w:uiPriority w:val="99"/>
    <w:semiHidden/>
    <w:rsid w:val="00B34A4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09403">
      <w:bodyDiv w:val="1"/>
      <w:marLeft w:val="0"/>
      <w:marRight w:val="0"/>
      <w:marTop w:val="0"/>
      <w:marBottom w:val="0"/>
      <w:divBdr>
        <w:top w:val="none" w:sz="0" w:space="0" w:color="auto"/>
        <w:left w:val="none" w:sz="0" w:space="0" w:color="auto"/>
        <w:bottom w:val="none" w:sz="0" w:space="0" w:color="auto"/>
        <w:right w:val="none" w:sz="0" w:space="0" w:color="auto"/>
      </w:divBdr>
    </w:div>
    <w:div w:id="416630993">
      <w:bodyDiv w:val="1"/>
      <w:marLeft w:val="0"/>
      <w:marRight w:val="0"/>
      <w:marTop w:val="0"/>
      <w:marBottom w:val="0"/>
      <w:divBdr>
        <w:top w:val="none" w:sz="0" w:space="0" w:color="auto"/>
        <w:left w:val="none" w:sz="0" w:space="0" w:color="auto"/>
        <w:bottom w:val="none" w:sz="0" w:space="0" w:color="auto"/>
        <w:right w:val="none" w:sz="0" w:space="0" w:color="auto"/>
      </w:divBdr>
      <w:divsChild>
        <w:div w:id="210968393">
          <w:marLeft w:val="0"/>
          <w:marRight w:val="0"/>
          <w:marTop w:val="0"/>
          <w:marBottom w:val="0"/>
          <w:divBdr>
            <w:top w:val="none" w:sz="0" w:space="0" w:color="auto"/>
            <w:left w:val="none" w:sz="0" w:space="0" w:color="auto"/>
            <w:bottom w:val="none" w:sz="0" w:space="0" w:color="auto"/>
            <w:right w:val="none" w:sz="0" w:space="0" w:color="auto"/>
          </w:divBdr>
          <w:divsChild>
            <w:div w:id="4401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742">
      <w:bodyDiv w:val="1"/>
      <w:marLeft w:val="0"/>
      <w:marRight w:val="0"/>
      <w:marTop w:val="0"/>
      <w:marBottom w:val="0"/>
      <w:divBdr>
        <w:top w:val="none" w:sz="0" w:space="0" w:color="auto"/>
        <w:left w:val="none" w:sz="0" w:space="0" w:color="auto"/>
        <w:bottom w:val="none" w:sz="0" w:space="0" w:color="auto"/>
        <w:right w:val="none" w:sz="0" w:space="0" w:color="auto"/>
      </w:divBdr>
      <w:divsChild>
        <w:div w:id="371223441">
          <w:marLeft w:val="0"/>
          <w:marRight w:val="0"/>
          <w:marTop w:val="0"/>
          <w:marBottom w:val="0"/>
          <w:divBdr>
            <w:top w:val="none" w:sz="0" w:space="0" w:color="auto"/>
            <w:left w:val="none" w:sz="0" w:space="0" w:color="auto"/>
            <w:bottom w:val="none" w:sz="0" w:space="0" w:color="auto"/>
            <w:right w:val="none" w:sz="0" w:space="0" w:color="auto"/>
          </w:divBdr>
          <w:divsChild>
            <w:div w:id="471558872">
              <w:marLeft w:val="0"/>
              <w:marRight w:val="0"/>
              <w:marTop w:val="0"/>
              <w:marBottom w:val="0"/>
              <w:divBdr>
                <w:top w:val="none" w:sz="0" w:space="0" w:color="auto"/>
                <w:left w:val="none" w:sz="0" w:space="0" w:color="auto"/>
                <w:bottom w:val="none" w:sz="0" w:space="0" w:color="auto"/>
                <w:right w:val="none" w:sz="0" w:space="0" w:color="auto"/>
              </w:divBdr>
              <w:divsChild>
                <w:div w:id="1702433354">
                  <w:marLeft w:val="0"/>
                  <w:marRight w:val="0"/>
                  <w:marTop w:val="0"/>
                  <w:marBottom w:val="0"/>
                  <w:divBdr>
                    <w:top w:val="none" w:sz="0" w:space="0" w:color="auto"/>
                    <w:left w:val="none" w:sz="0" w:space="0" w:color="auto"/>
                    <w:bottom w:val="none" w:sz="0" w:space="0" w:color="auto"/>
                    <w:right w:val="none" w:sz="0" w:space="0" w:color="auto"/>
                  </w:divBdr>
                  <w:divsChild>
                    <w:div w:id="1982731098">
                      <w:marLeft w:val="0"/>
                      <w:marRight w:val="0"/>
                      <w:marTop w:val="0"/>
                      <w:marBottom w:val="0"/>
                      <w:divBdr>
                        <w:top w:val="none" w:sz="0" w:space="0" w:color="auto"/>
                        <w:left w:val="none" w:sz="0" w:space="0" w:color="auto"/>
                        <w:bottom w:val="none" w:sz="0" w:space="0" w:color="auto"/>
                        <w:right w:val="none" w:sz="0" w:space="0" w:color="auto"/>
                      </w:divBdr>
                      <w:divsChild>
                        <w:div w:id="20490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3077">
          <w:marLeft w:val="0"/>
          <w:marRight w:val="0"/>
          <w:marTop w:val="0"/>
          <w:marBottom w:val="0"/>
          <w:divBdr>
            <w:top w:val="none" w:sz="0" w:space="0" w:color="auto"/>
            <w:left w:val="none" w:sz="0" w:space="0" w:color="auto"/>
            <w:bottom w:val="none" w:sz="0" w:space="0" w:color="auto"/>
            <w:right w:val="none" w:sz="0" w:space="0" w:color="auto"/>
          </w:divBdr>
        </w:div>
      </w:divsChild>
    </w:div>
    <w:div w:id="1034379771">
      <w:bodyDiv w:val="1"/>
      <w:marLeft w:val="0"/>
      <w:marRight w:val="0"/>
      <w:marTop w:val="0"/>
      <w:marBottom w:val="0"/>
      <w:divBdr>
        <w:top w:val="none" w:sz="0" w:space="0" w:color="auto"/>
        <w:left w:val="none" w:sz="0" w:space="0" w:color="auto"/>
        <w:bottom w:val="none" w:sz="0" w:space="0" w:color="auto"/>
        <w:right w:val="none" w:sz="0" w:space="0" w:color="auto"/>
      </w:divBdr>
    </w:div>
    <w:div w:id="15573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docker.com/products/docker-deskto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console.firebase.google.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localhost:5001/predict" TargetMode="External"/><Relationship Id="rId5" Type="http://schemas.openxmlformats.org/officeDocument/2006/relationships/numbering" Target="numbering.xml"/><Relationship Id="rId15" Type="http://schemas.openxmlformats.org/officeDocument/2006/relationships/hyperlink" Target="https://github.com/htmw/2024S-Med-X.git"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en/download" TargetMode="External"/><Relationship Id="rId22" Type="http://schemas.openxmlformats.org/officeDocument/2006/relationships/hyperlink" Target="http://localhost:5001/members"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zen\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Links>
    <vt:vector size="72" baseType="variant">
      <vt:variant>
        <vt:i4>786523</vt:i4>
      </vt:variant>
      <vt:variant>
        <vt:i4>51</vt:i4>
      </vt:variant>
      <vt:variant>
        <vt:i4>0</vt:i4>
      </vt:variant>
      <vt:variant>
        <vt:i4>5</vt:i4>
      </vt:variant>
      <vt:variant>
        <vt:lpwstr>http://localhost:5001/predict</vt:lpwstr>
      </vt:variant>
      <vt:variant>
        <vt:lpwstr/>
      </vt:variant>
      <vt:variant>
        <vt:i4>786498</vt:i4>
      </vt:variant>
      <vt:variant>
        <vt:i4>48</vt:i4>
      </vt:variant>
      <vt:variant>
        <vt:i4>0</vt:i4>
      </vt:variant>
      <vt:variant>
        <vt:i4>5</vt:i4>
      </vt:variant>
      <vt:variant>
        <vt:lpwstr>http://localhost:5001/members</vt:lpwstr>
      </vt:variant>
      <vt:variant>
        <vt:lpwstr/>
      </vt:variant>
      <vt:variant>
        <vt:i4>6553700</vt:i4>
      </vt:variant>
      <vt:variant>
        <vt:i4>45</vt:i4>
      </vt:variant>
      <vt:variant>
        <vt:i4>0</vt:i4>
      </vt:variant>
      <vt:variant>
        <vt:i4>5</vt:i4>
      </vt:variant>
      <vt:variant>
        <vt:lpwstr>https://www.docker.com/products/docker-desktop/</vt:lpwstr>
      </vt:variant>
      <vt:variant>
        <vt:lpwstr/>
      </vt:variant>
      <vt:variant>
        <vt:i4>5046287</vt:i4>
      </vt:variant>
      <vt:variant>
        <vt:i4>42</vt:i4>
      </vt:variant>
      <vt:variant>
        <vt:i4>0</vt:i4>
      </vt:variant>
      <vt:variant>
        <vt:i4>5</vt:i4>
      </vt:variant>
      <vt:variant>
        <vt:lpwstr>https://console.firebase.google.com/</vt:lpwstr>
      </vt:variant>
      <vt:variant>
        <vt:lpwstr/>
      </vt:variant>
      <vt:variant>
        <vt:i4>7340078</vt:i4>
      </vt:variant>
      <vt:variant>
        <vt:i4>39</vt:i4>
      </vt:variant>
      <vt:variant>
        <vt:i4>0</vt:i4>
      </vt:variant>
      <vt:variant>
        <vt:i4>5</vt:i4>
      </vt:variant>
      <vt:variant>
        <vt:lpwstr>https://github.com/htmw/2024S-Med-X.git</vt:lpwstr>
      </vt:variant>
      <vt:variant>
        <vt:lpwstr/>
      </vt:variant>
      <vt:variant>
        <vt:i4>2097187</vt:i4>
      </vt:variant>
      <vt:variant>
        <vt:i4>36</vt:i4>
      </vt:variant>
      <vt:variant>
        <vt:i4>0</vt:i4>
      </vt:variant>
      <vt:variant>
        <vt:i4>5</vt:i4>
      </vt:variant>
      <vt:variant>
        <vt:lpwstr>https://nodejs.org/en/download</vt:lpwstr>
      </vt:variant>
      <vt:variant>
        <vt:lpwstr/>
      </vt:variant>
      <vt:variant>
        <vt:i4>8257640</vt:i4>
      </vt:variant>
      <vt:variant>
        <vt:i4>33</vt:i4>
      </vt:variant>
      <vt:variant>
        <vt:i4>0</vt:i4>
      </vt:variant>
      <vt:variant>
        <vt:i4>5</vt:i4>
      </vt:variant>
      <vt:variant>
        <vt:lpwstr>https://code.visualstudio.com/</vt:lpwstr>
      </vt:variant>
      <vt:variant>
        <vt:lpwstr/>
      </vt:variant>
      <vt:variant>
        <vt:i4>1245234</vt:i4>
      </vt:variant>
      <vt:variant>
        <vt:i4>26</vt:i4>
      </vt:variant>
      <vt:variant>
        <vt:i4>0</vt:i4>
      </vt:variant>
      <vt:variant>
        <vt:i4>5</vt:i4>
      </vt:variant>
      <vt:variant>
        <vt:lpwstr/>
      </vt:variant>
      <vt:variant>
        <vt:lpwstr>_Toc166065377</vt:lpwstr>
      </vt:variant>
      <vt:variant>
        <vt:i4>1245234</vt:i4>
      </vt:variant>
      <vt:variant>
        <vt:i4>20</vt:i4>
      </vt:variant>
      <vt:variant>
        <vt:i4>0</vt:i4>
      </vt:variant>
      <vt:variant>
        <vt:i4>5</vt:i4>
      </vt:variant>
      <vt:variant>
        <vt:lpwstr/>
      </vt:variant>
      <vt:variant>
        <vt:lpwstr>_Toc166065376</vt:lpwstr>
      </vt:variant>
      <vt:variant>
        <vt:i4>1245234</vt:i4>
      </vt:variant>
      <vt:variant>
        <vt:i4>14</vt:i4>
      </vt:variant>
      <vt:variant>
        <vt:i4>0</vt:i4>
      </vt:variant>
      <vt:variant>
        <vt:i4>5</vt:i4>
      </vt:variant>
      <vt:variant>
        <vt:lpwstr/>
      </vt:variant>
      <vt:variant>
        <vt:lpwstr>_Toc166065375</vt:lpwstr>
      </vt:variant>
      <vt:variant>
        <vt:i4>1245234</vt:i4>
      </vt:variant>
      <vt:variant>
        <vt:i4>8</vt:i4>
      </vt:variant>
      <vt:variant>
        <vt:i4>0</vt:i4>
      </vt:variant>
      <vt:variant>
        <vt:i4>5</vt:i4>
      </vt:variant>
      <vt:variant>
        <vt:lpwstr/>
      </vt:variant>
      <vt:variant>
        <vt:lpwstr>_Toc166065374</vt:lpwstr>
      </vt:variant>
      <vt:variant>
        <vt:i4>1245234</vt:i4>
      </vt:variant>
      <vt:variant>
        <vt:i4>2</vt:i4>
      </vt:variant>
      <vt:variant>
        <vt:i4>0</vt:i4>
      </vt:variant>
      <vt:variant>
        <vt:i4>5</vt:i4>
      </vt:variant>
      <vt:variant>
        <vt:lpwstr/>
      </vt:variant>
      <vt:variant>
        <vt:lpwstr>_Toc166065373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2024-05-08T17:01:00Z</dcterms:created>
  <dcterms:modified xsi:type="dcterms:W3CDTF">2024-05-08T18:09:00Z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e5b7486826146b6ba455fe88cc079b0c643a4800dd7581067ff41976ecf851e0</vt:lpwstr>
  </property>
</Properties>
</file>